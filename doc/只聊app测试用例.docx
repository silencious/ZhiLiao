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FA5" w:rsidRDefault="00B55FA5">
      <w:pPr>
        <w:pStyle w:val="a3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SUBJECT  \* MERGEFORMAT </w:instrText>
      </w:r>
      <w:r>
        <w:fldChar w:fldCharType="separate"/>
      </w:r>
      <w:r w:rsidR="00762F4E">
        <w:rPr>
          <w:lang w:eastAsia="zh-CN"/>
        </w:rPr>
        <w:t>&lt;</w:t>
      </w:r>
      <w:r w:rsidR="00762F4E">
        <w:rPr>
          <w:lang w:eastAsia="zh-CN"/>
        </w:rPr>
        <w:t>项目名称</w:t>
      </w:r>
      <w:r w:rsidR="00762F4E">
        <w:rPr>
          <w:lang w:eastAsia="zh-CN"/>
        </w:rPr>
        <w:t>&gt;</w:t>
      </w:r>
      <w:r>
        <w:fldChar w:fldCharType="end"/>
      </w:r>
    </w:p>
    <w:p w:rsidR="00B55FA5" w:rsidRDefault="00B55FA5" w:rsidP="0059232E">
      <w:pPr>
        <w:pStyle w:val="a3"/>
        <w:wordWrap w:val="0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 w:rsidR="00762F4E">
        <w:rPr>
          <w:rFonts w:hint="eastAsia"/>
          <w:lang w:eastAsia="zh-CN"/>
        </w:rPr>
        <w:t>测试用例</w:t>
      </w:r>
      <w:r>
        <w:fldChar w:fldCharType="end"/>
      </w:r>
    </w:p>
    <w:p w:rsidR="00B55FA5" w:rsidRDefault="00B55FA5">
      <w:pPr>
        <w:pStyle w:val="a3"/>
        <w:jc w:val="right"/>
        <w:rPr>
          <w:lang w:eastAsia="zh-CN"/>
        </w:rPr>
      </w:pPr>
    </w:p>
    <w:p w:rsidR="00B55FA5" w:rsidRDefault="00342E2E">
      <w:pPr>
        <w:pStyle w:val="a3"/>
        <w:jc w:val="right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版本</w:t>
      </w:r>
      <w:r w:rsidR="00B55FA5">
        <w:rPr>
          <w:sz w:val="28"/>
          <w:lang w:eastAsia="zh-CN"/>
        </w:rPr>
        <w:t xml:space="preserve"> &lt;1.0&gt;</w:t>
      </w:r>
    </w:p>
    <w:p w:rsidR="00B55FA5" w:rsidRDefault="00B55FA5">
      <w:pPr>
        <w:pStyle w:val="a3"/>
        <w:rPr>
          <w:sz w:val="28"/>
          <w:lang w:eastAsia="zh-CN"/>
        </w:rPr>
      </w:pPr>
    </w:p>
    <w:p w:rsidR="00342E2E" w:rsidRPr="00342E2E" w:rsidRDefault="00342E2E" w:rsidP="00E6049D">
      <w:pPr>
        <w:pStyle w:val="InfoBlue"/>
      </w:pPr>
      <w:r>
        <w:t xml:space="preserve"> </w:t>
      </w:r>
    </w:p>
    <w:p w:rsidR="00B55FA5" w:rsidRPr="00585D15" w:rsidRDefault="00B55FA5" w:rsidP="00E6049D">
      <w:pPr>
        <w:pStyle w:val="InfoBlue"/>
        <w:sectPr w:rsidR="00B55FA5" w:rsidRPr="00585D1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42E2E" w:rsidRDefault="00342E2E" w:rsidP="00342E2E">
      <w:pPr>
        <w:pStyle w:val="a3"/>
      </w:pPr>
      <w:proofErr w:type="spellStart"/>
      <w:r>
        <w:rPr>
          <w:rFonts w:hint="eastAsia"/>
        </w:rPr>
        <w:lastRenderedPageBreak/>
        <w:t>修订历史记录</w:t>
      </w:r>
      <w:proofErr w:type="spellEnd"/>
    </w:p>
    <w:p w:rsidR="00B55FA5" w:rsidRDefault="00B55FA5">
      <w:pPr>
        <w:pStyle w:val="a3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42E2E">
        <w:tc>
          <w:tcPr>
            <w:tcW w:w="230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日期</w:t>
            </w:r>
            <w:proofErr w:type="spellEnd"/>
          </w:p>
        </w:tc>
        <w:tc>
          <w:tcPr>
            <w:tcW w:w="1152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版本</w:t>
            </w:r>
            <w:proofErr w:type="spellEnd"/>
          </w:p>
        </w:tc>
        <w:tc>
          <w:tcPr>
            <w:tcW w:w="374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说明</w:t>
            </w:r>
            <w:proofErr w:type="spellEnd"/>
          </w:p>
        </w:tc>
        <w:tc>
          <w:tcPr>
            <w:tcW w:w="230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作者</w:t>
            </w:r>
            <w:proofErr w:type="spellEnd"/>
          </w:p>
        </w:tc>
      </w:tr>
      <w:tr w:rsidR="00342E2E">
        <w:tc>
          <w:tcPr>
            <w:tcW w:w="230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日</w:t>
            </w:r>
            <w:r>
              <w:t>/</w:t>
            </w:r>
            <w:r>
              <w:rPr>
                <w:rFonts w:hint="eastAsia"/>
              </w:rPr>
              <w:t>月</w:t>
            </w:r>
            <w:r>
              <w:t>/</w:t>
            </w:r>
            <w:r>
              <w:rPr>
                <w:rFonts w:hint="eastAsia"/>
              </w:rPr>
              <w:t>年</w:t>
            </w:r>
            <w:r>
              <w:t>&gt;</w:t>
            </w:r>
          </w:p>
        </w:tc>
        <w:tc>
          <w:tcPr>
            <w:tcW w:w="1152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proofErr w:type="spellStart"/>
            <w:r>
              <w:t>x.x</w:t>
            </w:r>
            <w:proofErr w:type="spellEnd"/>
            <w:r>
              <w:t>&gt;</w:t>
            </w:r>
          </w:p>
        </w:tc>
        <w:tc>
          <w:tcPr>
            <w:tcW w:w="374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proofErr w:type="spellStart"/>
            <w:r>
              <w:rPr>
                <w:rFonts w:hint="eastAsia"/>
              </w:rPr>
              <w:t>详细信息</w:t>
            </w:r>
            <w:proofErr w:type="spellEnd"/>
            <w:r>
              <w:t>&gt;</w:t>
            </w:r>
          </w:p>
        </w:tc>
        <w:tc>
          <w:tcPr>
            <w:tcW w:w="230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proofErr w:type="spellStart"/>
            <w:r>
              <w:rPr>
                <w:rFonts w:hint="eastAsia"/>
              </w:rPr>
              <w:t>姓名</w:t>
            </w:r>
            <w:proofErr w:type="spellEnd"/>
            <w:r>
              <w:t>&gt;</w:t>
            </w:r>
          </w:p>
        </w:tc>
      </w:tr>
      <w:tr w:rsidR="00B55FA5"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  <w:tc>
          <w:tcPr>
            <w:tcW w:w="1152" w:type="dxa"/>
          </w:tcPr>
          <w:p w:rsidR="00B55FA5" w:rsidRDefault="00B55FA5">
            <w:pPr>
              <w:pStyle w:val="Tabletext"/>
            </w:pPr>
          </w:p>
        </w:tc>
        <w:tc>
          <w:tcPr>
            <w:tcW w:w="3744" w:type="dxa"/>
          </w:tcPr>
          <w:p w:rsidR="00B55FA5" w:rsidRDefault="00B55FA5">
            <w:pPr>
              <w:pStyle w:val="Tabletext"/>
            </w:pPr>
          </w:p>
        </w:tc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</w:tr>
      <w:tr w:rsidR="00B55FA5"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  <w:tc>
          <w:tcPr>
            <w:tcW w:w="1152" w:type="dxa"/>
          </w:tcPr>
          <w:p w:rsidR="00B55FA5" w:rsidRDefault="00B55FA5">
            <w:pPr>
              <w:pStyle w:val="Tabletext"/>
            </w:pPr>
          </w:p>
        </w:tc>
        <w:tc>
          <w:tcPr>
            <w:tcW w:w="3744" w:type="dxa"/>
          </w:tcPr>
          <w:p w:rsidR="00B55FA5" w:rsidRDefault="00B55FA5">
            <w:pPr>
              <w:pStyle w:val="Tabletext"/>
            </w:pPr>
          </w:p>
        </w:tc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</w:tr>
      <w:tr w:rsidR="00B55FA5"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  <w:tc>
          <w:tcPr>
            <w:tcW w:w="1152" w:type="dxa"/>
          </w:tcPr>
          <w:p w:rsidR="00B55FA5" w:rsidRDefault="00B55FA5">
            <w:pPr>
              <w:pStyle w:val="Tabletext"/>
            </w:pPr>
          </w:p>
        </w:tc>
        <w:tc>
          <w:tcPr>
            <w:tcW w:w="3744" w:type="dxa"/>
          </w:tcPr>
          <w:p w:rsidR="00B55FA5" w:rsidRDefault="00B55FA5">
            <w:pPr>
              <w:pStyle w:val="Tabletext"/>
            </w:pPr>
          </w:p>
        </w:tc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</w:tr>
    </w:tbl>
    <w:p w:rsidR="00B55FA5" w:rsidRDefault="00B55FA5"/>
    <w:p w:rsidR="00B55FA5" w:rsidRDefault="00B55FA5">
      <w:pPr>
        <w:pStyle w:val="a3"/>
      </w:pPr>
      <w:r>
        <w:br w:type="page"/>
      </w:r>
      <w:r>
        <w:lastRenderedPageBreak/>
        <w:t>Table of Contents</w:t>
      </w:r>
    </w:p>
    <w:p w:rsidR="00931251" w:rsidRDefault="00B55FA5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1B0401">
        <w:fldChar w:fldCharType="begin"/>
      </w:r>
      <w:r w:rsidRPr="001B0401">
        <w:instrText xml:space="preserve"> TOC \o "1-3" </w:instrText>
      </w:r>
      <w:r w:rsidRPr="001B0401">
        <w:fldChar w:fldCharType="separate"/>
      </w:r>
      <w:r w:rsidR="00931251">
        <w:rPr>
          <w:noProof/>
        </w:rPr>
        <w:t>1.</w:t>
      </w:r>
      <w:r w:rsidR="00931251"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="00931251">
        <w:rPr>
          <w:rFonts w:hint="eastAsia"/>
          <w:noProof/>
        </w:rPr>
        <w:t>简介</w:t>
      </w:r>
      <w:r w:rsidR="00931251">
        <w:rPr>
          <w:noProof/>
        </w:rPr>
        <w:tab/>
      </w:r>
      <w:r w:rsidR="00931251">
        <w:rPr>
          <w:noProof/>
        </w:rPr>
        <w:fldChar w:fldCharType="begin"/>
      </w:r>
      <w:r w:rsidR="00931251">
        <w:rPr>
          <w:noProof/>
        </w:rPr>
        <w:instrText xml:space="preserve"> PAGEREF _Toc393891156 \h </w:instrText>
      </w:r>
      <w:r w:rsidR="00931251">
        <w:rPr>
          <w:noProof/>
        </w:rPr>
      </w:r>
      <w:r w:rsidR="00931251">
        <w:rPr>
          <w:noProof/>
        </w:rPr>
        <w:fldChar w:fldCharType="separate"/>
      </w:r>
      <w:r w:rsidR="00931251">
        <w:rPr>
          <w:noProof/>
        </w:rPr>
        <w:t>4</w:t>
      </w:r>
      <w:r w:rsidR="00931251">
        <w:rPr>
          <w:noProof/>
        </w:rPr>
        <w:fldChar w:fldCharType="end"/>
      </w:r>
    </w:p>
    <w:p w:rsidR="00931251" w:rsidRDefault="0093125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1251" w:rsidRDefault="0093125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1251" w:rsidRDefault="0093125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定义、首字母缩写词和缩略语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_Toc393891159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:rsidR="00931251" w:rsidRDefault="0093125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1.4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参考资料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_Toc393891160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:rsidR="00931251" w:rsidRDefault="0093125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1.5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概述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_Toc393891161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:rsidR="00931251" w:rsidRDefault="0093125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_Toc393891162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:rsidR="00931251" w:rsidRDefault="0093125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功能测试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1251" w:rsidRDefault="0093125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非功能测试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55FA5" w:rsidRDefault="00B55FA5">
      <w:pPr>
        <w:pStyle w:val="a3"/>
        <w:rPr>
          <w:lang w:eastAsia="zh-CN"/>
        </w:rPr>
      </w:pPr>
      <w:r w:rsidRPr="001B0401">
        <w:rPr>
          <w:b w:val="0"/>
        </w:rPr>
        <w:fldChar w:fldCharType="end"/>
      </w:r>
      <w:r>
        <w:br w:type="page"/>
      </w:r>
      <w:r w:rsidR="00EF2CCF">
        <w:lastRenderedPageBreak/>
        <w:fldChar w:fldCharType="begin"/>
      </w:r>
      <w:r w:rsidR="00EF2CCF">
        <w:instrText xml:space="preserve"> TITLE  \* MERGEFORMAT </w:instrText>
      </w:r>
      <w:r w:rsidR="00EF2CCF">
        <w:fldChar w:fldCharType="separate"/>
      </w:r>
      <w:proofErr w:type="spellStart"/>
      <w:r w:rsidR="00762F4E">
        <w:rPr>
          <w:rFonts w:hint="eastAsia"/>
        </w:rPr>
        <w:t>测试用例</w:t>
      </w:r>
      <w:proofErr w:type="spellEnd"/>
      <w:r w:rsidR="00EF2CCF">
        <w:fldChar w:fldCharType="end"/>
      </w:r>
    </w:p>
    <w:p w:rsidR="00F449B6" w:rsidRDefault="00F449B6" w:rsidP="00F449B6">
      <w:pPr>
        <w:pStyle w:val="1"/>
      </w:pPr>
      <w:bookmarkStart w:id="0" w:name="_Toc498761760"/>
      <w:bookmarkStart w:id="1" w:name="_Toc393891156"/>
      <w:bookmarkStart w:id="2" w:name="_Toc456598591"/>
      <w:bookmarkStart w:id="3" w:name="_Toc456600922"/>
      <w:proofErr w:type="spellStart"/>
      <w:r>
        <w:rPr>
          <w:rFonts w:hint="eastAsia"/>
        </w:rPr>
        <w:t>简介</w:t>
      </w:r>
      <w:bookmarkEnd w:id="0"/>
      <w:bookmarkEnd w:id="1"/>
      <w:proofErr w:type="spellEnd"/>
    </w:p>
    <w:p w:rsidR="00F449B6" w:rsidRDefault="00F449B6" w:rsidP="00F449B6">
      <w:pPr>
        <w:pStyle w:val="2"/>
      </w:pPr>
      <w:bookmarkStart w:id="4" w:name="_Toc498761761"/>
      <w:bookmarkStart w:id="5" w:name="_Toc393891157"/>
      <w:proofErr w:type="spellStart"/>
      <w:r>
        <w:rPr>
          <w:rFonts w:hint="eastAsia"/>
        </w:rPr>
        <w:t>目的</w:t>
      </w:r>
      <w:bookmarkEnd w:id="4"/>
      <w:bookmarkEnd w:id="5"/>
      <w:proofErr w:type="spellEnd"/>
    </w:p>
    <w:p w:rsidR="00F449B6" w:rsidRPr="00B83AAE" w:rsidRDefault="00376089" w:rsidP="00E6049D">
      <w:pPr>
        <w:pStyle w:val="InfoBlue"/>
      </w:pPr>
      <w:r>
        <w:rPr>
          <w:rFonts w:hint="eastAsia"/>
        </w:rPr>
        <w:t>本测试用例旨在测试</w:t>
      </w:r>
      <w:proofErr w:type="gramStart"/>
      <w:r>
        <w:t>”</w:t>
      </w:r>
      <w:proofErr w:type="gramEnd"/>
      <w:r>
        <w:t>只聊</w:t>
      </w:r>
      <w:proofErr w:type="gramStart"/>
      <w:r>
        <w:t>”</w:t>
      </w:r>
      <w:proofErr w:type="gramEnd"/>
      <w:r w:rsidR="000B6BE1">
        <w:t>应用</w:t>
      </w:r>
      <w:r w:rsidR="00C57E32">
        <w:t>对其</w:t>
      </w:r>
      <w:r w:rsidR="00B83AAE">
        <w:t>在</w:t>
      </w:r>
      <w:r w:rsidR="00B83AAE">
        <w:rPr>
          <w:rFonts w:hint="eastAsia"/>
        </w:rPr>
        <w:t>《只聊 安装说明书》中所提到的各项功能的完整性及正确性，同时对其《软件需求规约》中相应的非功能需求进行测试</w:t>
      </w:r>
      <w:r w:rsidR="00951FBB">
        <w:rPr>
          <w:rFonts w:hint="eastAsia"/>
        </w:rPr>
        <w:t>。</w:t>
      </w:r>
    </w:p>
    <w:p w:rsidR="00F449B6" w:rsidRDefault="00F449B6" w:rsidP="00F449B6">
      <w:pPr>
        <w:pStyle w:val="2"/>
      </w:pPr>
      <w:bookmarkStart w:id="6" w:name="_Toc498761762"/>
      <w:bookmarkStart w:id="7" w:name="_Toc393891158"/>
      <w:proofErr w:type="spellStart"/>
      <w:r>
        <w:rPr>
          <w:rFonts w:hint="eastAsia"/>
        </w:rPr>
        <w:t>范围</w:t>
      </w:r>
      <w:bookmarkEnd w:id="6"/>
      <w:bookmarkEnd w:id="7"/>
      <w:proofErr w:type="spellEnd"/>
    </w:p>
    <w:p w:rsidR="00F449B6" w:rsidRDefault="00843E3A" w:rsidP="00E6049D">
      <w:pPr>
        <w:pStyle w:val="InfoBlue"/>
      </w:pPr>
      <w:r>
        <w:rPr>
          <w:rFonts w:hint="eastAsia"/>
        </w:rPr>
        <w:t>本测试用例</w:t>
      </w:r>
      <w:r>
        <w:t>适用于</w:t>
      </w:r>
      <w:r w:rsidR="00EE5BDF">
        <w:rPr>
          <w:rFonts w:hint="eastAsia"/>
        </w:rPr>
        <w:t>“只聊”</w:t>
      </w:r>
      <w:r w:rsidR="00DA2D7E">
        <w:rPr>
          <w:rFonts w:hint="eastAsia"/>
        </w:rPr>
        <w:t>应用的手机</w:t>
      </w:r>
      <w:proofErr w:type="gramStart"/>
      <w:r w:rsidR="00DA2D7E">
        <w:rPr>
          <w:rFonts w:hint="eastAsia"/>
        </w:rPr>
        <w:t>端及其</w:t>
      </w:r>
      <w:proofErr w:type="gramEnd"/>
      <w:r w:rsidR="00DA2D7E">
        <w:rPr>
          <w:rFonts w:hint="eastAsia"/>
        </w:rPr>
        <w:t>相应的后台服务器</w:t>
      </w:r>
    </w:p>
    <w:p w:rsidR="00F449B6" w:rsidRDefault="00F449B6" w:rsidP="00F449B6">
      <w:pPr>
        <w:pStyle w:val="2"/>
        <w:rPr>
          <w:lang w:eastAsia="zh-CN"/>
        </w:rPr>
      </w:pPr>
      <w:bookmarkStart w:id="8" w:name="_Toc498761763"/>
      <w:bookmarkStart w:id="9" w:name="_Toc393891159"/>
      <w:r>
        <w:rPr>
          <w:rFonts w:hint="eastAsia"/>
          <w:lang w:eastAsia="zh-CN"/>
        </w:rPr>
        <w:t>定义、首字母缩写词和缩略语</w:t>
      </w:r>
      <w:bookmarkEnd w:id="8"/>
      <w:bookmarkEnd w:id="9"/>
    </w:p>
    <w:p w:rsidR="00E16079" w:rsidRDefault="00705978" w:rsidP="00E6049D">
      <w:pPr>
        <w:pStyle w:val="InfoBlue"/>
      </w:pPr>
      <w:r>
        <w:rPr>
          <w:rFonts w:hint="eastAsia"/>
        </w:rPr>
        <w:t>话题分支：</w:t>
      </w:r>
      <w:r w:rsidR="0042044F">
        <w:rPr>
          <w:rFonts w:hint="eastAsia"/>
        </w:rPr>
        <w:t>只聊app中实现的，</w:t>
      </w:r>
      <w:r w:rsidR="00DE715A" w:rsidRPr="00DE715A">
        <w:rPr>
          <w:rFonts w:hint="eastAsia"/>
        </w:rPr>
        <w:t>通过Fork创建的，有共同起点的不同聊天</w:t>
      </w:r>
      <w:r w:rsidR="00C60419">
        <w:rPr>
          <w:rFonts w:hint="eastAsia"/>
        </w:rPr>
        <w:t>。</w:t>
      </w:r>
    </w:p>
    <w:p w:rsidR="001C33A2" w:rsidRPr="001C33A2" w:rsidRDefault="00297FE2" w:rsidP="001C33A2">
      <w:pPr>
        <w:pStyle w:val="InfoBlue"/>
      </w:pPr>
      <w:r>
        <w:rPr>
          <w:rFonts w:hint="eastAsia"/>
        </w:rPr>
        <w:t>左划：在屏幕上自右向左滑动</w:t>
      </w:r>
      <w:r w:rsidR="00D501FE">
        <w:rPr>
          <w:rFonts w:hint="eastAsia"/>
        </w:rPr>
        <w:t>。</w:t>
      </w:r>
    </w:p>
    <w:p w:rsidR="00F449B6" w:rsidRDefault="00F449B6" w:rsidP="00F449B6">
      <w:pPr>
        <w:pStyle w:val="2"/>
      </w:pPr>
      <w:bookmarkStart w:id="10" w:name="_Toc498761764"/>
      <w:bookmarkStart w:id="11" w:name="_Toc393891160"/>
      <w:proofErr w:type="spellStart"/>
      <w:r>
        <w:rPr>
          <w:rFonts w:hint="eastAsia"/>
        </w:rPr>
        <w:t>参考资料</w:t>
      </w:r>
      <w:bookmarkEnd w:id="10"/>
      <w:bookmarkEnd w:id="11"/>
      <w:proofErr w:type="spellEnd"/>
    </w:p>
    <w:p w:rsidR="00B50558" w:rsidRDefault="00A94B32" w:rsidP="00E6049D">
      <w:pPr>
        <w:pStyle w:val="InfoBlue"/>
      </w:pPr>
      <w:r>
        <w:rPr>
          <w:rFonts w:hint="eastAsia"/>
        </w:rPr>
        <w:t>《</w:t>
      </w:r>
      <w:r>
        <w:t>软件工程原理</w:t>
      </w:r>
      <w:r w:rsidR="00E5326A">
        <w:rPr>
          <w:rFonts w:hint="eastAsia"/>
        </w:rPr>
        <w:t>》</w:t>
      </w:r>
      <w:r w:rsidR="008F207B">
        <w:rPr>
          <w:rFonts w:hint="eastAsia"/>
        </w:rPr>
        <w:t>，</w:t>
      </w:r>
      <w:r w:rsidR="00E5326A" w:rsidRPr="00E5326A">
        <w:rPr>
          <w:rFonts w:hint="eastAsia"/>
        </w:rPr>
        <w:t>2013.2，高级教育出版社</w:t>
      </w:r>
    </w:p>
    <w:p w:rsidR="00060285" w:rsidRDefault="00246BA7" w:rsidP="00E6049D">
      <w:pPr>
        <w:pStyle w:val="InfoBlue"/>
      </w:pPr>
      <w:r>
        <w:rPr>
          <w:rFonts w:hint="eastAsia"/>
        </w:rPr>
        <w:t>《</w:t>
      </w:r>
      <w:r w:rsidR="00B62D4E">
        <w:rPr>
          <w:rFonts w:hint="eastAsia"/>
        </w:rPr>
        <w:t>软件需求规约</w:t>
      </w:r>
      <w:r>
        <w:rPr>
          <w:rFonts w:hint="eastAsia"/>
        </w:rPr>
        <w:t>》</w:t>
      </w:r>
      <w:r w:rsidR="00B50558">
        <w:rPr>
          <w:rFonts w:hint="eastAsia"/>
        </w:rPr>
        <w:t>，2015.7</w:t>
      </w:r>
    </w:p>
    <w:p w:rsidR="00F449B6" w:rsidRPr="00E5326A" w:rsidRDefault="00E83490" w:rsidP="00E6049D">
      <w:pPr>
        <w:pStyle w:val="InfoBlue"/>
      </w:pPr>
      <w:r>
        <w:rPr>
          <w:rFonts w:hint="eastAsia"/>
        </w:rPr>
        <w:t>《只聊 安装说明书》</w:t>
      </w:r>
      <w:r w:rsidR="00C37A96">
        <w:rPr>
          <w:rFonts w:hint="eastAsia"/>
        </w:rPr>
        <w:t>，2</w:t>
      </w:r>
      <w:r w:rsidR="00C37A96">
        <w:t>015.7</w:t>
      </w:r>
    </w:p>
    <w:p w:rsidR="00F449B6" w:rsidRDefault="00F449B6" w:rsidP="00F449B6">
      <w:pPr>
        <w:pStyle w:val="2"/>
      </w:pPr>
      <w:bookmarkStart w:id="12" w:name="_Toc498761765"/>
      <w:bookmarkStart w:id="13" w:name="_Toc393891161"/>
      <w:bookmarkEnd w:id="2"/>
      <w:bookmarkEnd w:id="3"/>
      <w:proofErr w:type="spellStart"/>
      <w:r>
        <w:rPr>
          <w:rFonts w:hint="eastAsia"/>
        </w:rPr>
        <w:t>概述</w:t>
      </w:r>
      <w:bookmarkEnd w:id="12"/>
      <w:bookmarkEnd w:id="13"/>
      <w:proofErr w:type="spellEnd"/>
    </w:p>
    <w:p w:rsidR="00F449B6" w:rsidRDefault="006316E6" w:rsidP="00E6049D">
      <w:pPr>
        <w:pStyle w:val="InfoBlue"/>
      </w:pPr>
      <w:r>
        <w:rPr>
          <w:rFonts w:hint="eastAsia"/>
        </w:rPr>
        <w:t>本文档的</w:t>
      </w:r>
      <w:r>
        <w:t>之后一节为所有的测试用例</w:t>
      </w:r>
      <w:r>
        <w:rPr>
          <w:rFonts w:hint="eastAsia"/>
        </w:rPr>
        <w:t>，</w:t>
      </w:r>
      <w:r>
        <w:t>其中分为两个小节</w:t>
      </w:r>
      <w:r>
        <w:rPr>
          <w:rFonts w:hint="eastAsia"/>
        </w:rPr>
        <w:t>，</w:t>
      </w:r>
      <w:r w:rsidR="00CA3B0F">
        <w:t>包括</w:t>
      </w:r>
      <w:r w:rsidR="00D07AFE">
        <w:t>功能测试与非功能测试</w:t>
      </w:r>
      <w:r w:rsidR="00D07AFE">
        <w:rPr>
          <w:rFonts w:hint="eastAsia"/>
        </w:rPr>
        <w:t>。</w:t>
      </w:r>
    </w:p>
    <w:p w:rsidR="004F3649" w:rsidRDefault="004F3649" w:rsidP="004F3649">
      <w:pPr>
        <w:pStyle w:val="1"/>
        <w:rPr>
          <w:lang w:eastAsia="zh-CN"/>
        </w:rPr>
      </w:pPr>
      <w:bookmarkStart w:id="14" w:name="_Toc393891162"/>
      <w:r>
        <w:rPr>
          <w:rFonts w:hint="eastAsia"/>
          <w:lang w:eastAsia="zh-CN"/>
        </w:rPr>
        <w:t>测试用例</w:t>
      </w:r>
      <w:bookmarkEnd w:id="14"/>
    </w:p>
    <w:p w:rsidR="004F3649" w:rsidRDefault="006970D3" w:rsidP="00E6049D">
      <w:pPr>
        <w:pStyle w:val="InfoBlue"/>
      </w:pPr>
      <w:r>
        <w:rPr>
          <w:rFonts w:hint="eastAsia"/>
        </w:rPr>
        <w:t>整个测试用例</w:t>
      </w:r>
      <w:r w:rsidR="00F25B7A">
        <w:rPr>
          <w:rFonts w:hint="eastAsia"/>
        </w:rPr>
        <w:t>分为</w:t>
      </w:r>
      <w:r w:rsidR="00C25193">
        <w:rPr>
          <w:rFonts w:hint="eastAsia"/>
        </w:rPr>
        <w:t>功能</w:t>
      </w:r>
      <w:r w:rsidR="001D2EB0">
        <w:rPr>
          <w:rFonts w:hint="eastAsia"/>
        </w:rPr>
        <w:t>测试</w:t>
      </w:r>
      <w:r w:rsidR="00932BFA">
        <w:rPr>
          <w:rFonts w:hint="eastAsia"/>
        </w:rPr>
        <w:t>和非功能测试</w:t>
      </w:r>
      <w:r w:rsidR="00054023">
        <w:rPr>
          <w:rFonts w:hint="eastAsia"/>
        </w:rPr>
        <w:t>两个部分</w:t>
      </w:r>
      <w:r w:rsidR="00225C00">
        <w:rPr>
          <w:rFonts w:hint="eastAsia"/>
        </w:rPr>
        <w:t>。</w:t>
      </w:r>
    </w:p>
    <w:p w:rsidR="0059232E" w:rsidRDefault="007D62E1" w:rsidP="0059232E">
      <w:pPr>
        <w:pStyle w:val="2"/>
        <w:rPr>
          <w:lang w:eastAsia="zh-CN"/>
        </w:rPr>
      </w:pPr>
      <w:bookmarkStart w:id="15" w:name="_Toc393891163"/>
      <w:r>
        <w:rPr>
          <w:rFonts w:hint="eastAsia"/>
          <w:lang w:eastAsia="zh-CN"/>
        </w:rPr>
        <w:t>功能测试</w:t>
      </w:r>
      <w:bookmarkEnd w:id="15"/>
    </w:p>
    <w:p w:rsidR="0059232E" w:rsidRPr="007F0F6E" w:rsidRDefault="007D62E1" w:rsidP="007F0F6E">
      <w:pPr>
        <w:jc w:val="center"/>
        <w:rPr>
          <w:b/>
          <w:sz w:val="21"/>
          <w:szCs w:val="21"/>
          <w:lang w:eastAsia="zh-CN"/>
        </w:rPr>
      </w:pPr>
      <w:bookmarkStart w:id="16" w:name="_GoBack"/>
      <w:bookmarkEnd w:id="16"/>
      <w:r w:rsidRPr="007D62E1">
        <w:rPr>
          <w:b/>
          <w:sz w:val="21"/>
          <w:szCs w:val="21"/>
          <w:lang w:eastAsia="zh-CN"/>
        </w:rPr>
        <w:t>表</w:t>
      </w:r>
      <w:r w:rsidRPr="007D62E1">
        <w:rPr>
          <w:rFonts w:hint="eastAsia"/>
          <w:b/>
          <w:sz w:val="21"/>
          <w:szCs w:val="21"/>
          <w:lang w:eastAsia="zh-CN"/>
        </w:rPr>
        <w:t xml:space="preserve">1 </w:t>
      </w:r>
      <w:r w:rsidRPr="007D62E1">
        <w:rPr>
          <w:rFonts w:hint="eastAsia"/>
          <w:b/>
          <w:sz w:val="21"/>
          <w:szCs w:val="21"/>
          <w:lang w:eastAsia="zh-CN"/>
        </w:rPr>
        <w:t>功能测试测试用例列表</w:t>
      </w:r>
    </w:p>
    <w:p w:rsidR="0059232E" w:rsidRPr="0059232E" w:rsidRDefault="0059232E" w:rsidP="0059232E">
      <w:pPr>
        <w:rPr>
          <w:lang w:eastAsia="zh-CN"/>
        </w:rPr>
      </w:pPr>
    </w:p>
    <w:tbl>
      <w:tblPr>
        <w:tblStyle w:val="af0"/>
        <w:tblW w:w="9634" w:type="dxa"/>
        <w:tblLook w:val="04A0" w:firstRow="1" w:lastRow="0" w:firstColumn="1" w:lastColumn="0" w:noHBand="0" w:noVBand="1"/>
      </w:tblPr>
      <w:tblGrid>
        <w:gridCol w:w="421"/>
        <w:gridCol w:w="992"/>
        <w:gridCol w:w="1276"/>
        <w:gridCol w:w="1275"/>
        <w:gridCol w:w="4111"/>
        <w:gridCol w:w="1559"/>
      </w:tblGrid>
      <w:tr w:rsidR="00F82265" w:rsidTr="00F82265">
        <w:tc>
          <w:tcPr>
            <w:tcW w:w="421" w:type="dxa"/>
          </w:tcPr>
          <w:p w:rsidR="00F82265" w:rsidRDefault="00F82265" w:rsidP="00A4683D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序号</w:t>
            </w:r>
          </w:p>
        </w:tc>
        <w:tc>
          <w:tcPr>
            <w:tcW w:w="992" w:type="dxa"/>
          </w:tcPr>
          <w:p w:rsidR="00F82265" w:rsidRDefault="00F82265" w:rsidP="00A4683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测试用</w:t>
            </w:r>
          </w:p>
          <w:p w:rsidR="00F82265" w:rsidRDefault="00F82265" w:rsidP="00A4683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例编号</w:t>
            </w:r>
          </w:p>
        </w:tc>
        <w:tc>
          <w:tcPr>
            <w:tcW w:w="1276" w:type="dxa"/>
          </w:tcPr>
          <w:p w:rsidR="00F82265" w:rsidRDefault="00F82265" w:rsidP="00A4683D">
            <w:pPr>
              <w:jc w:val="center"/>
              <w:rPr>
                <w:lang w:eastAsia="zh-CN"/>
              </w:rPr>
            </w:pPr>
          </w:p>
          <w:p w:rsidR="00F82265" w:rsidRDefault="00F82265" w:rsidP="00A4683D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功能</w:t>
            </w:r>
            <w:r w:rsidR="00031029">
              <w:rPr>
                <w:lang w:eastAsia="zh-CN"/>
              </w:rPr>
              <w:t>点</w:t>
            </w:r>
          </w:p>
        </w:tc>
        <w:tc>
          <w:tcPr>
            <w:tcW w:w="1275" w:type="dxa"/>
          </w:tcPr>
          <w:p w:rsidR="00F82265" w:rsidRDefault="00F82265" w:rsidP="00A4683D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测试用</w:t>
            </w:r>
          </w:p>
          <w:p w:rsidR="00F82265" w:rsidRDefault="00F82265" w:rsidP="00A4683D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例标题</w:t>
            </w:r>
          </w:p>
        </w:tc>
        <w:tc>
          <w:tcPr>
            <w:tcW w:w="4111" w:type="dxa"/>
          </w:tcPr>
          <w:p w:rsidR="00F82265" w:rsidRDefault="00F82265" w:rsidP="00515FCF">
            <w:pPr>
              <w:jc w:val="center"/>
              <w:rPr>
                <w:lang w:eastAsia="zh-CN"/>
              </w:rPr>
            </w:pPr>
          </w:p>
          <w:p w:rsidR="00F82265" w:rsidRDefault="00F82265" w:rsidP="00B64610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前置条件及操作步骤</w:t>
            </w:r>
          </w:p>
        </w:tc>
        <w:tc>
          <w:tcPr>
            <w:tcW w:w="1559" w:type="dxa"/>
          </w:tcPr>
          <w:p w:rsidR="00F82265" w:rsidRDefault="00F82265" w:rsidP="00A4683D">
            <w:pPr>
              <w:jc w:val="center"/>
              <w:rPr>
                <w:lang w:eastAsia="zh-CN"/>
              </w:rPr>
            </w:pPr>
          </w:p>
          <w:p w:rsidR="00F82265" w:rsidRDefault="00F82265" w:rsidP="00A4683D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</w:tr>
      <w:tr w:rsidR="00662EEF" w:rsidTr="00F82265">
        <w:tc>
          <w:tcPr>
            <w:tcW w:w="421" w:type="dxa"/>
          </w:tcPr>
          <w:p w:rsidR="00662EEF" w:rsidRDefault="00A05CD6" w:rsidP="00E60F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992" w:type="dxa"/>
          </w:tcPr>
          <w:p w:rsidR="00662EEF" w:rsidRDefault="00A07EB2" w:rsidP="00E60F79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 w:rsidR="00AE7FEB">
              <w:rPr>
                <w:lang w:eastAsia="zh-CN"/>
              </w:rPr>
              <w:t>C</w:t>
            </w:r>
            <w:r>
              <w:rPr>
                <w:lang w:eastAsia="zh-CN"/>
              </w:rPr>
              <w:t>001</w:t>
            </w:r>
          </w:p>
        </w:tc>
        <w:tc>
          <w:tcPr>
            <w:tcW w:w="1276" w:type="dxa"/>
          </w:tcPr>
          <w:p w:rsidR="00662EEF" w:rsidRDefault="00501233" w:rsidP="00E60F79">
            <w:pPr>
              <w:rPr>
                <w:lang w:eastAsia="zh-CN"/>
              </w:rPr>
            </w:pPr>
            <w:r>
              <w:rPr>
                <w:lang w:eastAsia="zh-CN"/>
              </w:rPr>
              <w:t>管理好友</w:t>
            </w:r>
          </w:p>
        </w:tc>
        <w:tc>
          <w:tcPr>
            <w:tcW w:w="1275" w:type="dxa"/>
          </w:tcPr>
          <w:p w:rsidR="00662EEF" w:rsidRDefault="00662EEF" w:rsidP="00E60F79">
            <w:pPr>
              <w:rPr>
                <w:lang w:eastAsia="zh-CN"/>
              </w:rPr>
            </w:pPr>
            <w:r w:rsidRPr="00662EEF">
              <w:rPr>
                <w:rFonts w:hint="eastAsia"/>
                <w:lang w:eastAsia="zh-CN"/>
              </w:rPr>
              <w:t>测试关注好友是否成功</w:t>
            </w:r>
          </w:p>
        </w:tc>
        <w:tc>
          <w:tcPr>
            <w:tcW w:w="4111" w:type="dxa"/>
          </w:tcPr>
          <w:p w:rsidR="00662EEF" w:rsidRDefault="00934BD5" w:rsidP="00E60F79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  <w:r>
              <w:rPr>
                <w:rFonts w:hint="eastAsia"/>
                <w:lang w:eastAsia="zh-CN"/>
              </w:rPr>
              <w:t>：</w:t>
            </w:r>
            <w:r w:rsidRPr="00934BD5">
              <w:rPr>
                <w:rFonts w:hint="eastAsia"/>
                <w:lang w:eastAsia="zh-CN"/>
              </w:rPr>
              <w:t>可以正常登录用户</w:t>
            </w:r>
          </w:p>
          <w:p w:rsidR="002F5A71" w:rsidRDefault="002F5A71" w:rsidP="00E60F79">
            <w:pPr>
              <w:rPr>
                <w:lang w:eastAsia="zh-CN"/>
              </w:rPr>
            </w:pPr>
            <w:r>
              <w:rPr>
                <w:lang w:eastAsia="zh-CN"/>
              </w:rPr>
              <w:t>操作步骤</w:t>
            </w:r>
            <w:r>
              <w:rPr>
                <w:rFonts w:hint="eastAsia"/>
                <w:lang w:eastAsia="zh-CN"/>
              </w:rPr>
              <w:t>：</w:t>
            </w:r>
          </w:p>
          <w:p w:rsidR="00CF1E7C" w:rsidRDefault="00C51410" w:rsidP="00E60F79">
            <w:pPr>
              <w:rPr>
                <w:lang w:eastAsia="zh-CN"/>
              </w:rPr>
            </w:pPr>
            <w:r w:rsidRPr="00C51410">
              <w:rPr>
                <w:rFonts w:hint="eastAsia"/>
                <w:lang w:eastAsia="zh-CN"/>
              </w:rPr>
              <w:t>1.</w:t>
            </w:r>
            <w:r w:rsidRPr="00C51410">
              <w:rPr>
                <w:rFonts w:hint="eastAsia"/>
                <w:lang w:eastAsia="zh-CN"/>
              </w:rPr>
              <w:t>点击在主页中发言的用户的用户名</w:t>
            </w:r>
          </w:p>
          <w:p w:rsidR="00CF1E7C" w:rsidRDefault="00C51410" w:rsidP="00E60F79">
            <w:pPr>
              <w:rPr>
                <w:lang w:eastAsia="zh-CN"/>
              </w:rPr>
            </w:pPr>
            <w:r w:rsidRPr="00C51410">
              <w:rPr>
                <w:rFonts w:hint="eastAsia"/>
                <w:lang w:eastAsia="zh-CN"/>
              </w:rPr>
              <w:t>2.</w:t>
            </w:r>
            <w:r w:rsidRPr="00C51410">
              <w:rPr>
                <w:rFonts w:hint="eastAsia"/>
                <w:lang w:eastAsia="zh-CN"/>
              </w:rPr>
              <w:t>点击界面中的</w:t>
            </w:r>
            <w:proofErr w:type="gramStart"/>
            <w:r w:rsidRPr="00C51410">
              <w:rPr>
                <w:rFonts w:hint="eastAsia"/>
                <w:lang w:eastAsia="zh-CN"/>
              </w:rPr>
              <w:t>关注关注</w:t>
            </w:r>
            <w:proofErr w:type="gramEnd"/>
            <w:r w:rsidRPr="00C51410">
              <w:rPr>
                <w:rFonts w:hint="eastAsia"/>
                <w:lang w:eastAsia="zh-CN"/>
              </w:rPr>
              <w:t>该用户</w:t>
            </w:r>
          </w:p>
          <w:p w:rsidR="00B65215" w:rsidRDefault="00C51410" w:rsidP="00E60F79">
            <w:pPr>
              <w:rPr>
                <w:lang w:eastAsia="zh-CN"/>
              </w:rPr>
            </w:pPr>
            <w:r w:rsidRPr="00C51410">
              <w:rPr>
                <w:rFonts w:hint="eastAsia"/>
                <w:lang w:eastAsia="zh-CN"/>
              </w:rPr>
              <w:t>3.</w:t>
            </w:r>
            <w:r w:rsidRPr="00C51410">
              <w:rPr>
                <w:rFonts w:hint="eastAsia"/>
                <w:lang w:eastAsia="zh-CN"/>
              </w:rPr>
              <w:t>返回主界面查看“我关注的”中是否有刚刚关注的用户</w:t>
            </w:r>
          </w:p>
          <w:p w:rsidR="00C51410" w:rsidRDefault="00C51410" w:rsidP="00E60F79">
            <w:pPr>
              <w:rPr>
                <w:lang w:eastAsia="zh-CN"/>
              </w:rPr>
            </w:pPr>
            <w:r w:rsidRPr="00C51410">
              <w:rPr>
                <w:rFonts w:hint="eastAsia"/>
                <w:lang w:eastAsia="zh-CN"/>
              </w:rPr>
              <w:t xml:space="preserve"> 4.</w:t>
            </w:r>
            <w:r w:rsidRPr="00C51410">
              <w:rPr>
                <w:rFonts w:hint="eastAsia"/>
                <w:lang w:eastAsia="zh-CN"/>
              </w:rPr>
              <w:t>注销为被关注的用户，查看“关注我的”中是否</w:t>
            </w:r>
            <w:proofErr w:type="gramStart"/>
            <w:r w:rsidRPr="00C51410">
              <w:rPr>
                <w:rFonts w:hint="eastAsia"/>
                <w:lang w:eastAsia="zh-CN"/>
              </w:rPr>
              <w:t>有关注</w:t>
            </w:r>
            <w:proofErr w:type="gramEnd"/>
            <w:r w:rsidRPr="00C51410">
              <w:rPr>
                <w:rFonts w:hint="eastAsia"/>
                <w:lang w:eastAsia="zh-CN"/>
              </w:rPr>
              <w:t>用户</w:t>
            </w:r>
          </w:p>
        </w:tc>
        <w:tc>
          <w:tcPr>
            <w:tcW w:w="1559" w:type="dxa"/>
          </w:tcPr>
          <w:p w:rsidR="00662EEF" w:rsidRPr="0058095B" w:rsidRDefault="0058095B" w:rsidP="00E60F79">
            <w:pPr>
              <w:rPr>
                <w:lang w:eastAsia="zh-CN"/>
              </w:rPr>
            </w:pPr>
            <w:r w:rsidRPr="0058095B">
              <w:rPr>
                <w:rFonts w:hint="eastAsia"/>
                <w:lang w:eastAsia="zh-CN"/>
              </w:rPr>
              <w:t>好友关注成功</w:t>
            </w:r>
            <w:r w:rsidR="009C6A40">
              <w:rPr>
                <w:rFonts w:hint="eastAsia"/>
                <w:lang w:eastAsia="zh-CN"/>
              </w:rPr>
              <w:t>，两者皆有相应的显示</w:t>
            </w:r>
          </w:p>
        </w:tc>
      </w:tr>
      <w:tr w:rsidR="0016553F" w:rsidTr="00F82265">
        <w:tc>
          <w:tcPr>
            <w:tcW w:w="421" w:type="dxa"/>
          </w:tcPr>
          <w:p w:rsidR="0016553F" w:rsidRDefault="00A05CD6" w:rsidP="0016553F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992" w:type="dxa"/>
          </w:tcPr>
          <w:p w:rsidR="0016553F" w:rsidRDefault="003B21C7" w:rsidP="0016553F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TC</w:t>
            </w:r>
            <w:r>
              <w:rPr>
                <w:lang w:eastAsia="zh-CN"/>
              </w:rPr>
              <w:t>002</w:t>
            </w:r>
          </w:p>
        </w:tc>
        <w:tc>
          <w:tcPr>
            <w:tcW w:w="1276" w:type="dxa"/>
          </w:tcPr>
          <w:p w:rsidR="0016553F" w:rsidRDefault="00A3003F" w:rsidP="0016553F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接收消息</w:t>
            </w:r>
          </w:p>
        </w:tc>
        <w:tc>
          <w:tcPr>
            <w:tcW w:w="1275" w:type="dxa"/>
          </w:tcPr>
          <w:p w:rsidR="0016553F" w:rsidRPr="00662EEF" w:rsidRDefault="0016553F" w:rsidP="0016553F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</w:t>
            </w:r>
            <w:r w:rsidRPr="0016553F">
              <w:rPr>
                <w:rFonts w:hint="eastAsia"/>
                <w:lang w:eastAsia="zh-CN"/>
              </w:rPr>
              <w:t>能够成功刷新</w:t>
            </w:r>
          </w:p>
        </w:tc>
        <w:tc>
          <w:tcPr>
            <w:tcW w:w="4111" w:type="dxa"/>
          </w:tcPr>
          <w:p w:rsidR="00D0740D" w:rsidRDefault="00D0740D" w:rsidP="00D0740D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  <w:r>
              <w:rPr>
                <w:rFonts w:hint="eastAsia"/>
                <w:lang w:eastAsia="zh-CN"/>
              </w:rPr>
              <w:t>：</w:t>
            </w:r>
            <w:r w:rsidRPr="00934BD5">
              <w:rPr>
                <w:rFonts w:hint="eastAsia"/>
                <w:lang w:eastAsia="zh-CN"/>
              </w:rPr>
              <w:t>可以正常登录用户</w:t>
            </w:r>
          </w:p>
          <w:p w:rsidR="004F18A0" w:rsidRDefault="00CC65C3" w:rsidP="0016553F">
            <w:pPr>
              <w:jc w:val="both"/>
              <w:rPr>
                <w:lang w:eastAsia="zh-CN"/>
              </w:rPr>
            </w:pPr>
            <w:r w:rsidRPr="00CC65C3">
              <w:rPr>
                <w:rFonts w:hint="eastAsia"/>
                <w:lang w:eastAsia="zh-CN"/>
              </w:rPr>
              <w:t>1.</w:t>
            </w:r>
            <w:r w:rsidRPr="00CC65C3">
              <w:rPr>
                <w:rFonts w:hint="eastAsia"/>
                <w:lang w:eastAsia="zh-CN"/>
              </w:rPr>
              <w:t>选择话题分支</w:t>
            </w:r>
          </w:p>
          <w:p w:rsidR="004F18A0" w:rsidRDefault="00CC65C3" w:rsidP="0016553F">
            <w:pPr>
              <w:jc w:val="both"/>
              <w:rPr>
                <w:lang w:eastAsia="zh-CN"/>
              </w:rPr>
            </w:pPr>
            <w:r w:rsidRPr="00CC65C3">
              <w:rPr>
                <w:rFonts w:hint="eastAsia"/>
                <w:lang w:eastAsia="zh-CN"/>
              </w:rPr>
              <w:t>2.</w:t>
            </w:r>
            <w:r w:rsidRPr="00CC65C3">
              <w:rPr>
                <w:rFonts w:hint="eastAsia"/>
                <w:lang w:eastAsia="zh-CN"/>
              </w:rPr>
              <w:t>下拉刷新</w:t>
            </w:r>
          </w:p>
          <w:p w:rsidR="0016553F" w:rsidRPr="00D0740D" w:rsidRDefault="00CC65C3" w:rsidP="0016553F">
            <w:pPr>
              <w:jc w:val="both"/>
              <w:rPr>
                <w:lang w:eastAsia="zh-CN"/>
              </w:rPr>
            </w:pPr>
            <w:r w:rsidRPr="00CC65C3">
              <w:rPr>
                <w:rFonts w:hint="eastAsia"/>
                <w:lang w:eastAsia="zh-CN"/>
              </w:rPr>
              <w:t>3.</w:t>
            </w:r>
            <w:r w:rsidRPr="00CC65C3">
              <w:rPr>
                <w:rFonts w:hint="eastAsia"/>
                <w:lang w:eastAsia="zh-CN"/>
              </w:rPr>
              <w:t>查看是否出现最新结果</w:t>
            </w:r>
          </w:p>
        </w:tc>
        <w:tc>
          <w:tcPr>
            <w:tcW w:w="1559" w:type="dxa"/>
          </w:tcPr>
          <w:p w:rsidR="0016553F" w:rsidRPr="00121AA2" w:rsidRDefault="00121AA2" w:rsidP="0016553F">
            <w:pPr>
              <w:jc w:val="both"/>
              <w:rPr>
                <w:lang w:eastAsia="zh-CN"/>
              </w:rPr>
            </w:pPr>
            <w:r w:rsidRPr="00121AA2">
              <w:rPr>
                <w:rFonts w:hint="eastAsia"/>
                <w:lang w:eastAsia="zh-CN"/>
              </w:rPr>
              <w:t>动态加载成功</w:t>
            </w:r>
            <w:r>
              <w:rPr>
                <w:rFonts w:hint="eastAsia"/>
                <w:lang w:eastAsia="zh-CN"/>
              </w:rPr>
              <w:t>，最新成果被显示</w:t>
            </w:r>
          </w:p>
        </w:tc>
      </w:tr>
      <w:tr w:rsidR="00F82265" w:rsidTr="00F82265">
        <w:tc>
          <w:tcPr>
            <w:tcW w:w="421" w:type="dxa"/>
          </w:tcPr>
          <w:p w:rsidR="00F82265" w:rsidRDefault="00A05CD6" w:rsidP="005923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992" w:type="dxa"/>
          </w:tcPr>
          <w:p w:rsidR="00F82265" w:rsidRDefault="003B21C7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TC00</w:t>
            </w:r>
            <w:r>
              <w:rPr>
                <w:lang w:eastAsia="zh-CN"/>
              </w:rPr>
              <w:t>3</w:t>
            </w:r>
          </w:p>
        </w:tc>
        <w:tc>
          <w:tcPr>
            <w:tcW w:w="1276" w:type="dxa"/>
          </w:tcPr>
          <w:p w:rsidR="00F82265" w:rsidRDefault="00201C05" w:rsidP="005923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创建话题</w:t>
            </w:r>
          </w:p>
        </w:tc>
        <w:tc>
          <w:tcPr>
            <w:tcW w:w="1275" w:type="dxa"/>
          </w:tcPr>
          <w:p w:rsidR="00F82265" w:rsidRDefault="00560013" w:rsidP="005923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</w:t>
            </w:r>
            <w:proofErr w:type="gramStart"/>
            <w:r>
              <w:rPr>
                <w:rFonts w:hint="eastAsia"/>
                <w:lang w:eastAsia="zh-CN"/>
              </w:rPr>
              <w:t>正常</w:t>
            </w:r>
            <w:r w:rsidR="00175D1B">
              <w:rPr>
                <w:rFonts w:hint="eastAsia"/>
                <w:lang w:eastAsia="zh-CN"/>
              </w:rPr>
              <w:t>话题</w:t>
            </w:r>
            <w:proofErr w:type="gramEnd"/>
            <w:r w:rsidR="00175D1B">
              <w:rPr>
                <w:rFonts w:hint="eastAsia"/>
                <w:lang w:eastAsia="zh-CN"/>
              </w:rPr>
              <w:t>并</w:t>
            </w:r>
            <w:r>
              <w:rPr>
                <w:rFonts w:hint="eastAsia"/>
                <w:lang w:eastAsia="zh-CN"/>
              </w:rPr>
              <w:t>聊天</w:t>
            </w:r>
          </w:p>
        </w:tc>
        <w:tc>
          <w:tcPr>
            <w:tcW w:w="4111" w:type="dxa"/>
          </w:tcPr>
          <w:p w:rsidR="00F82265" w:rsidRDefault="00875129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  <w:r>
              <w:rPr>
                <w:rFonts w:hint="eastAsia"/>
                <w:lang w:eastAsia="zh-CN"/>
              </w:rPr>
              <w:t>：用户已登录</w:t>
            </w:r>
          </w:p>
          <w:p w:rsidR="007E40B0" w:rsidRDefault="0009460E" w:rsidP="0009460E">
            <w:pPr>
              <w:tabs>
                <w:tab w:val="center" w:pos="1947"/>
              </w:tabs>
              <w:rPr>
                <w:lang w:eastAsia="zh-CN"/>
              </w:rPr>
            </w:pPr>
            <w:r>
              <w:rPr>
                <w:lang w:eastAsia="zh-CN"/>
              </w:rPr>
              <w:t>操作步骤</w:t>
            </w:r>
            <w:r>
              <w:rPr>
                <w:rFonts w:hint="eastAsia"/>
                <w:lang w:eastAsia="zh-CN"/>
              </w:rPr>
              <w:t>：</w:t>
            </w:r>
          </w:p>
          <w:p w:rsidR="0009460E" w:rsidRDefault="0009460E" w:rsidP="0009460E">
            <w:pPr>
              <w:tabs>
                <w:tab w:val="center" w:pos="1947"/>
              </w:tabs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CE6BA9">
              <w:rPr>
                <w:lang w:eastAsia="zh-CN"/>
              </w:rPr>
              <w:t>点击右上角</w:t>
            </w:r>
            <w:r w:rsidR="00A57634">
              <w:rPr>
                <w:lang w:eastAsia="zh-CN"/>
              </w:rPr>
              <w:t>创建话题</w:t>
            </w:r>
            <w:r w:rsidR="00CE6BA9">
              <w:rPr>
                <w:lang w:eastAsia="zh-CN"/>
              </w:rPr>
              <w:t>按钮</w:t>
            </w:r>
          </w:p>
          <w:p w:rsidR="00F860D1" w:rsidRDefault="00F860D1" w:rsidP="0009460E">
            <w:pPr>
              <w:tabs>
                <w:tab w:val="center" w:pos="1947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 w:rsidR="00077A76">
              <w:rPr>
                <w:rFonts w:hint="eastAsia"/>
                <w:lang w:eastAsia="zh-CN"/>
              </w:rPr>
              <w:t>点击发送，</w:t>
            </w:r>
            <w:r w:rsidR="005C7FBC">
              <w:rPr>
                <w:rFonts w:hint="eastAsia"/>
                <w:lang w:eastAsia="zh-CN"/>
              </w:rPr>
              <w:t>为该话题添加一条初始消息</w:t>
            </w:r>
          </w:p>
        </w:tc>
        <w:tc>
          <w:tcPr>
            <w:tcW w:w="1559" w:type="dxa"/>
          </w:tcPr>
          <w:p w:rsidR="00F82265" w:rsidRDefault="0000578E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新话题已被创建</w:t>
            </w:r>
            <w:r w:rsidR="00133AA2">
              <w:rPr>
                <w:rFonts w:hint="eastAsia"/>
                <w:lang w:eastAsia="zh-CN"/>
              </w:rPr>
              <w:t>，新发送的消息被添加到该话题下</w:t>
            </w:r>
            <w:r w:rsidR="005F7154">
              <w:rPr>
                <w:rFonts w:hint="eastAsia"/>
                <w:lang w:eastAsia="zh-CN"/>
              </w:rPr>
              <w:t>。</w:t>
            </w:r>
          </w:p>
        </w:tc>
      </w:tr>
      <w:tr w:rsidR="00F82265" w:rsidTr="00F82265">
        <w:tc>
          <w:tcPr>
            <w:tcW w:w="421" w:type="dxa"/>
          </w:tcPr>
          <w:p w:rsidR="00F82265" w:rsidRDefault="00A05CD6" w:rsidP="005923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992" w:type="dxa"/>
          </w:tcPr>
          <w:p w:rsidR="00F82265" w:rsidRDefault="003B21C7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TC00</w:t>
            </w:r>
            <w:r>
              <w:rPr>
                <w:lang w:eastAsia="zh-CN"/>
              </w:rPr>
              <w:t>4</w:t>
            </w:r>
          </w:p>
        </w:tc>
        <w:tc>
          <w:tcPr>
            <w:tcW w:w="1276" w:type="dxa"/>
          </w:tcPr>
          <w:p w:rsidR="00F82265" w:rsidRDefault="00201C05" w:rsidP="005923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创建话题</w:t>
            </w:r>
          </w:p>
        </w:tc>
        <w:tc>
          <w:tcPr>
            <w:tcW w:w="1275" w:type="dxa"/>
          </w:tcPr>
          <w:p w:rsidR="00F82265" w:rsidRDefault="00115CC6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创建</w:t>
            </w:r>
            <w:proofErr w:type="gramStart"/>
            <w:r>
              <w:rPr>
                <w:lang w:eastAsia="zh-CN"/>
              </w:rPr>
              <w:t>空话题</w:t>
            </w:r>
            <w:r>
              <w:rPr>
                <w:lang w:eastAsia="zh-CN"/>
              </w:rPr>
              <w:lastRenderedPageBreak/>
              <w:t>不进行</w:t>
            </w:r>
            <w:proofErr w:type="gramEnd"/>
            <w:r>
              <w:rPr>
                <w:lang w:eastAsia="zh-CN"/>
              </w:rPr>
              <w:t>聊天</w:t>
            </w:r>
          </w:p>
        </w:tc>
        <w:tc>
          <w:tcPr>
            <w:tcW w:w="4111" w:type="dxa"/>
          </w:tcPr>
          <w:p w:rsidR="00F82265" w:rsidRDefault="00F101B7" w:rsidP="0059232E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前置条件</w:t>
            </w:r>
            <w:r>
              <w:rPr>
                <w:rFonts w:hint="eastAsia"/>
                <w:lang w:eastAsia="zh-CN"/>
              </w:rPr>
              <w:t>：用户已登录</w:t>
            </w:r>
          </w:p>
          <w:p w:rsidR="007C70B9" w:rsidRDefault="007C70B9" w:rsidP="0059232E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操作步骤</w:t>
            </w:r>
            <w:r>
              <w:rPr>
                <w:rFonts w:hint="eastAsia"/>
                <w:lang w:eastAsia="zh-CN"/>
              </w:rPr>
              <w:t>：</w:t>
            </w:r>
          </w:p>
          <w:p w:rsidR="00667DFC" w:rsidRDefault="00667DFC" w:rsidP="005923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点击右上角创建话题按钮</w:t>
            </w:r>
          </w:p>
          <w:p w:rsidR="00162400" w:rsidRDefault="005D0DD7" w:rsidP="005923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 w:rsidR="009C044A">
              <w:rPr>
                <w:rFonts w:hint="eastAsia"/>
                <w:lang w:eastAsia="zh-CN"/>
              </w:rPr>
              <w:t>点击返回</w:t>
            </w:r>
          </w:p>
        </w:tc>
        <w:tc>
          <w:tcPr>
            <w:tcW w:w="1559" w:type="dxa"/>
          </w:tcPr>
          <w:p w:rsidR="00F82265" w:rsidRDefault="007D7C01" w:rsidP="0059232E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新的空话</w:t>
            </w:r>
            <w:proofErr w:type="gramStart"/>
            <w:r>
              <w:rPr>
                <w:lang w:eastAsia="zh-CN"/>
              </w:rPr>
              <w:t>题已</w:t>
            </w:r>
            <w:r>
              <w:rPr>
                <w:lang w:eastAsia="zh-CN"/>
              </w:rPr>
              <w:lastRenderedPageBreak/>
              <w:t>经</w:t>
            </w:r>
            <w:proofErr w:type="gramEnd"/>
            <w:r>
              <w:rPr>
                <w:lang w:eastAsia="zh-CN"/>
              </w:rPr>
              <w:t>被创建</w:t>
            </w:r>
            <w:r w:rsidR="005C176C">
              <w:rPr>
                <w:rFonts w:hint="eastAsia"/>
                <w:lang w:eastAsia="zh-CN"/>
              </w:rPr>
              <w:t>，</w:t>
            </w:r>
            <w:r w:rsidR="005C176C">
              <w:rPr>
                <w:lang w:eastAsia="zh-CN"/>
              </w:rPr>
              <w:t>其他</w:t>
            </w:r>
            <w:proofErr w:type="gramStart"/>
            <w:r w:rsidR="005C176C">
              <w:rPr>
                <w:lang w:eastAsia="zh-CN"/>
              </w:rPr>
              <w:t>人课加入</w:t>
            </w:r>
            <w:proofErr w:type="gramEnd"/>
            <w:r w:rsidR="005C176C">
              <w:rPr>
                <w:lang w:eastAsia="zh-CN"/>
              </w:rPr>
              <w:t>聊天</w:t>
            </w:r>
            <w:r w:rsidR="00AB566F">
              <w:rPr>
                <w:lang w:eastAsia="zh-CN"/>
              </w:rPr>
              <w:t>或没有话题被创建</w:t>
            </w:r>
          </w:p>
        </w:tc>
      </w:tr>
      <w:tr w:rsidR="00F82265" w:rsidTr="00F82265">
        <w:tc>
          <w:tcPr>
            <w:tcW w:w="421" w:type="dxa"/>
          </w:tcPr>
          <w:p w:rsidR="00F82265" w:rsidRDefault="00A05CD6" w:rsidP="005923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5</w:t>
            </w:r>
          </w:p>
        </w:tc>
        <w:tc>
          <w:tcPr>
            <w:tcW w:w="992" w:type="dxa"/>
          </w:tcPr>
          <w:p w:rsidR="00F82265" w:rsidRDefault="003B21C7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TC00</w:t>
            </w:r>
            <w:r>
              <w:rPr>
                <w:lang w:eastAsia="zh-CN"/>
              </w:rPr>
              <w:t>5</w:t>
            </w:r>
          </w:p>
        </w:tc>
        <w:tc>
          <w:tcPr>
            <w:tcW w:w="1276" w:type="dxa"/>
          </w:tcPr>
          <w:p w:rsidR="00F82265" w:rsidRDefault="00201C05" w:rsidP="005923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创建话题</w:t>
            </w:r>
          </w:p>
        </w:tc>
        <w:tc>
          <w:tcPr>
            <w:tcW w:w="1275" w:type="dxa"/>
          </w:tcPr>
          <w:p w:rsidR="00F82265" w:rsidRDefault="003D22AD" w:rsidP="005923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创建话题</w:t>
            </w:r>
            <w:r w:rsidR="009156A9">
              <w:rPr>
                <w:rFonts w:hint="eastAsia"/>
                <w:lang w:eastAsia="zh-CN"/>
              </w:rPr>
              <w:t>并发送空消息</w:t>
            </w:r>
          </w:p>
        </w:tc>
        <w:tc>
          <w:tcPr>
            <w:tcW w:w="4111" w:type="dxa"/>
          </w:tcPr>
          <w:p w:rsidR="00F82265" w:rsidRDefault="00716C96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  <w:r>
              <w:rPr>
                <w:rFonts w:hint="eastAsia"/>
                <w:lang w:eastAsia="zh-CN"/>
              </w:rPr>
              <w:t>：用户已登录</w:t>
            </w:r>
          </w:p>
          <w:p w:rsidR="00716C96" w:rsidRDefault="00716C96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操作步骤</w:t>
            </w:r>
            <w:r>
              <w:rPr>
                <w:rFonts w:hint="eastAsia"/>
                <w:lang w:eastAsia="zh-CN"/>
              </w:rPr>
              <w:t>：</w:t>
            </w:r>
          </w:p>
          <w:p w:rsidR="00716C96" w:rsidRDefault="00716C96" w:rsidP="005923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点击右上角创建话题按钮</w:t>
            </w:r>
          </w:p>
          <w:p w:rsidR="00CC2F47" w:rsidRDefault="00716C96" w:rsidP="005923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不输入文字，直接点击发送按钮</w:t>
            </w:r>
          </w:p>
        </w:tc>
        <w:tc>
          <w:tcPr>
            <w:tcW w:w="1559" w:type="dxa"/>
          </w:tcPr>
          <w:p w:rsidR="00F82265" w:rsidRDefault="0087701C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显示</w:t>
            </w:r>
            <w:r w:rsidR="0073407D">
              <w:rPr>
                <w:lang w:eastAsia="zh-CN"/>
              </w:rPr>
              <w:t>空消息提示</w:t>
            </w:r>
          </w:p>
        </w:tc>
      </w:tr>
      <w:tr w:rsidR="00F82265" w:rsidTr="00F82265">
        <w:tc>
          <w:tcPr>
            <w:tcW w:w="421" w:type="dxa"/>
          </w:tcPr>
          <w:p w:rsidR="00F82265" w:rsidRDefault="00A05CD6" w:rsidP="005923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992" w:type="dxa"/>
          </w:tcPr>
          <w:p w:rsidR="00F82265" w:rsidRDefault="003B21C7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TC00</w:t>
            </w:r>
            <w:r>
              <w:rPr>
                <w:lang w:eastAsia="zh-CN"/>
              </w:rPr>
              <w:t>6</w:t>
            </w:r>
          </w:p>
        </w:tc>
        <w:tc>
          <w:tcPr>
            <w:tcW w:w="1276" w:type="dxa"/>
          </w:tcPr>
          <w:p w:rsidR="00F82265" w:rsidRDefault="00201C05" w:rsidP="005923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创建话题</w:t>
            </w:r>
          </w:p>
        </w:tc>
        <w:tc>
          <w:tcPr>
            <w:tcW w:w="1275" w:type="dxa"/>
          </w:tcPr>
          <w:p w:rsidR="00F82265" w:rsidRDefault="00775959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创建话题并发送含有</w:t>
            </w:r>
            <w:r w:rsidR="009B23A8">
              <w:rPr>
                <w:rFonts w:hint="eastAsia"/>
                <w:lang w:eastAsia="zh-CN"/>
              </w:rPr>
              <w:t>白空</w:t>
            </w:r>
            <w:r>
              <w:rPr>
                <w:lang w:eastAsia="zh-CN"/>
              </w:rPr>
              <w:t>的消息</w:t>
            </w:r>
          </w:p>
        </w:tc>
        <w:tc>
          <w:tcPr>
            <w:tcW w:w="4111" w:type="dxa"/>
          </w:tcPr>
          <w:p w:rsidR="00447FA6" w:rsidRDefault="00447FA6" w:rsidP="00447FA6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  <w:r>
              <w:rPr>
                <w:rFonts w:hint="eastAsia"/>
                <w:lang w:eastAsia="zh-CN"/>
              </w:rPr>
              <w:t>：用户已登录</w:t>
            </w:r>
          </w:p>
          <w:p w:rsidR="00447FA6" w:rsidRDefault="00447FA6" w:rsidP="00447FA6">
            <w:pPr>
              <w:rPr>
                <w:lang w:eastAsia="zh-CN"/>
              </w:rPr>
            </w:pPr>
            <w:r>
              <w:rPr>
                <w:lang w:eastAsia="zh-CN"/>
              </w:rPr>
              <w:t>操作步骤</w:t>
            </w:r>
            <w:r>
              <w:rPr>
                <w:rFonts w:hint="eastAsia"/>
                <w:lang w:eastAsia="zh-CN"/>
              </w:rPr>
              <w:t>：</w:t>
            </w:r>
          </w:p>
          <w:p w:rsidR="00447FA6" w:rsidRDefault="00447FA6" w:rsidP="00447F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点击右上角创建话题按钮</w:t>
            </w:r>
          </w:p>
          <w:p w:rsidR="00F82265" w:rsidRDefault="00447FA6" w:rsidP="005923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输入正常文字，进行换行，再输入正常文字</w:t>
            </w:r>
          </w:p>
          <w:p w:rsidR="006D2271" w:rsidRDefault="006D5CDA" w:rsidP="005923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.</w:t>
            </w:r>
            <w:r>
              <w:rPr>
                <w:lang w:eastAsia="zh-CN"/>
              </w:rPr>
              <w:t>输入正常文字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输入空格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再输入正常文字</w:t>
            </w:r>
          </w:p>
          <w:p w:rsidR="00400609" w:rsidRPr="00287D9C" w:rsidRDefault="00400609" w:rsidP="005923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</w:t>
            </w:r>
            <w:r>
              <w:rPr>
                <w:rFonts w:hint="eastAsia"/>
                <w:lang w:eastAsia="zh-CN"/>
              </w:rPr>
              <w:t>输入正常文字，输入</w:t>
            </w:r>
            <w:r>
              <w:rPr>
                <w:rFonts w:hint="eastAsia"/>
                <w:lang w:eastAsia="zh-CN"/>
              </w:rPr>
              <w:t>tab</w:t>
            </w:r>
            <w:r>
              <w:rPr>
                <w:rFonts w:hint="eastAsia"/>
                <w:lang w:eastAsia="zh-CN"/>
              </w:rPr>
              <w:t>，再输入正常文字</w:t>
            </w:r>
          </w:p>
        </w:tc>
        <w:tc>
          <w:tcPr>
            <w:tcW w:w="1559" w:type="dxa"/>
          </w:tcPr>
          <w:p w:rsidR="00F82265" w:rsidRDefault="001244DB" w:rsidP="00223472">
            <w:pPr>
              <w:rPr>
                <w:lang w:eastAsia="zh-CN"/>
              </w:rPr>
            </w:pPr>
            <w:r>
              <w:rPr>
                <w:lang w:eastAsia="zh-CN"/>
              </w:rPr>
              <w:t>新话题被创建</w:t>
            </w:r>
            <w:r>
              <w:rPr>
                <w:rFonts w:hint="eastAsia"/>
                <w:lang w:eastAsia="zh-CN"/>
              </w:rPr>
              <w:t>，</w:t>
            </w:r>
            <w:r w:rsidR="00223472">
              <w:rPr>
                <w:rFonts w:hint="eastAsia"/>
                <w:lang w:eastAsia="zh-CN"/>
              </w:rPr>
              <w:t>带有白空的正常文字被显示在话题下</w:t>
            </w:r>
            <w:r w:rsidR="00223472">
              <w:rPr>
                <w:lang w:eastAsia="zh-CN"/>
              </w:rPr>
              <w:t xml:space="preserve"> </w:t>
            </w:r>
          </w:p>
        </w:tc>
      </w:tr>
      <w:tr w:rsidR="00F82265" w:rsidTr="00F82265">
        <w:tc>
          <w:tcPr>
            <w:tcW w:w="421" w:type="dxa"/>
          </w:tcPr>
          <w:p w:rsidR="00F82265" w:rsidRDefault="00A05CD6" w:rsidP="005923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992" w:type="dxa"/>
          </w:tcPr>
          <w:p w:rsidR="00F82265" w:rsidRDefault="003B21C7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TC00</w:t>
            </w:r>
            <w:r>
              <w:rPr>
                <w:lang w:eastAsia="zh-CN"/>
              </w:rPr>
              <w:t>7</w:t>
            </w:r>
          </w:p>
        </w:tc>
        <w:tc>
          <w:tcPr>
            <w:tcW w:w="1276" w:type="dxa"/>
          </w:tcPr>
          <w:p w:rsidR="00F82265" w:rsidRDefault="00201C05" w:rsidP="005923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创建话题</w:t>
            </w:r>
          </w:p>
        </w:tc>
        <w:tc>
          <w:tcPr>
            <w:tcW w:w="1275" w:type="dxa"/>
          </w:tcPr>
          <w:p w:rsidR="00F82265" w:rsidRDefault="000D56D6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创建仅含有回车等</w:t>
            </w:r>
            <w:r w:rsidR="006912C3">
              <w:rPr>
                <w:lang w:eastAsia="zh-CN"/>
              </w:rPr>
              <w:t>白空的话题</w:t>
            </w:r>
          </w:p>
        </w:tc>
        <w:tc>
          <w:tcPr>
            <w:tcW w:w="4111" w:type="dxa"/>
          </w:tcPr>
          <w:p w:rsidR="00962341" w:rsidRDefault="00962341" w:rsidP="00962341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  <w:r>
              <w:rPr>
                <w:rFonts w:hint="eastAsia"/>
                <w:lang w:eastAsia="zh-CN"/>
              </w:rPr>
              <w:t>：用户已登录</w:t>
            </w:r>
          </w:p>
          <w:p w:rsidR="003721A6" w:rsidRDefault="003721A6" w:rsidP="003721A6">
            <w:pPr>
              <w:rPr>
                <w:lang w:eastAsia="zh-CN"/>
              </w:rPr>
            </w:pPr>
            <w:r>
              <w:rPr>
                <w:lang w:eastAsia="zh-CN"/>
              </w:rPr>
              <w:t>操作步骤</w:t>
            </w:r>
            <w:r>
              <w:rPr>
                <w:rFonts w:hint="eastAsia"/>
                <w:lang w:eastAsia="zh-CN"/>
              </w:rPr>
              <w:t>：</w:t>
            </w:r>
          </w:p>
          <w:p w:rsidR="003721A6" w:rsidRDefault="003721A6" w:rsidP="003721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点击右上角创建话题按钮</w:t>
            </w:r>
          </w:p>
          <w:p w:rsidR="00F82265" w:rsidRDefault="00BC75EC" w:rsidP="005923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.</w:t>
            </w:r>
            <w:r>
              <w:rPr>
                <w:lang w:eastAsia="zh-CN"/>
              </w:rPr>
              <w:t>输入仅含有回车的文字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并点击发送</w:t>
            </w:r>
          </w:p>
          <w:p w:rsidR="00BC75EC" w:rsidRDefault="00BC75EC" w:rsidP="005923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rFonts w:hint="eastAsia"/>
                <w:lang w:eastAsia="zh-CN"/>
              </w:rPr>
              <w:t>输入仅含有空格的文字，并点击发送</w:t>
            </w:r>
          </w:p>
          <w:p w:rsidR="00BC75EC" w:rsidRDefault="00BC75EC" w:rsidP="005923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</w:t>
            </w:r>
            <w:r>
              <w:rPr>
                <w:rFonts w:hint="eastAsia"/>
                <w:lang w:eastAsia="zh-CN"/>
              </w:rPr>
              <w:t>输入仅含有</w:t>
            </w:r>
            <w:r>
              <w:rPr>
                <w:rFonts w:hint="eastAsia"/>
                <w:lang w:eastAsia="zh-CN"/>
              </w:rPr>
              <w:t>tab</w:t>
            </w:r>
            <w:r>
              <w:rPr>
                <w:rFonts w:hint="eastAsia"/>
                <w:lang w:eastAsia="zh-CN"/>
              </w:rPr>
              <w:t>的文字，并点击发送</w:t>
            </w:r>
          </w:p>
        </w:tc>
        <w:tc>
          <w:tcPr>
            <w:tcW w:w="1559" w:type="dxa"/>
          </w:tcPr>
          <w:p w:rsidR="00F82265" w:rsidRDefault="0054044C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新话题被创建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显示输入为空的提示</w:t>
            </w:r>
          </w:p>
        </w:tc>
      </w:tr>
      <w:tr w:rsidR="00F82265" w:rsidTr="00F82265">
        <w:tc>
          <w:tcPr>
            <w:tcW w:w="421" w:type="dxa"/>
          </w:tcPr>
          <w:p w:rsidR="00F82265" w:rsidRDefault="00A05CD6" w:rsidP="005923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992" w:type="dxa"/>
          </w:tcPr>
          <w:p w:rsidR="00F82265" w:rsidRDefault="003B21C7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TC00</w:t>
            </w:r>
            <w:r>
              <w:rPr>
                <w:lang w:eastAsia="zh-CN"/>
              </w:rPr>
              <w:t>8</w:t>
            </w:r>
          </w:p>
        </w:tc>
        <w:tc>
          <w:tcPr>
            <w:tcW w:w="1276" w:type="dxa"/>
          </w:tcPr>
          <w:p w:rsidR="00F82265" w:rsidRDefault="00201C05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创建话题分支</w:t>
            </w:r>
          </w:p>
        </w:tc>
        <w:tc>
          <w:tcPr>
            <w:tcW w:w="1275" w:type="dxa"/>
          </w:tcPr>
          <w:p w:rsidR="00F82265" w:rsidRDefault="00852D2C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创建</w:t>
            </w:r>
            <w:proofErr w:type="gramStart"/>
            <w:r w:rsidR="00157D83">
              <w:rPr>
                <w:lang w:eastAsia="zh-CN"/>
              </w:rPr>
              <w:t>正常</w:t>
            </w:r>
            <w:r w:rsidR="009A1A92">
              <w:rPr>
                <w:lang w:eastAsia="zh-CN"/>
              </w:rPr>
              <w:t>话题</w:t>
            </w:r>
            <w:proofErr w:type="gramEnd"/>
            <w:r w:rsidR="00157D83">
              <w:rPr>
                <w:lang w:eastAsia="zh-CN"/>
              </w:rPr>
              <w:t>分支</w:t>
            </w:r>
          </w:p>
        </w:tc>
        <w:tc>
          <w:tcPr>
            <w:tcW w:w="4111" w:type="dxa"/>
          </w:tcPr>
          <w:p w:rsidR="0076583C" w:rsidRDefault="0076583C" w:rsidP="0076583C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  <w:r>
              <w:rPr>
                <w:rFonts w:hint="eastAsia"/>
                <w:lang w:eastAsia="zh-CN"/>
              </w:rPr>
              <w:t>：用户已登录，且处于已被创建的话题下</w:t>
            </w:r>
          </w:p>
          <w:p w:rsidR="00F82265" w:rsidRDefault="0076583C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操作步骤</w:t>
            </w:r>
            <w:r>
              <w:rPr>
                <w:rFonts w:hint="eastAsia"/>
                <w:lang w:eastAsia="zh-CN"/>
              </w:rPr>
              <w:t>：</w:t>
            </w:r>
          </w:p>
          <w:p w:rsidR="00863600" w:rsidRDefault="00863600" w:rsidP="005923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在发送栏输入要创建的话题的文字</w:t>
            </w:r>
          </w:p>
          <w:p w:rsidR="0033636A" w:rsidRDefault="00A32C32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 w:rsidR="0033636A">
              <w:rPr>
                <w:lang w:eastAsia="zh-CN"/>
              </w:rPr>
              <w:t>.</w:t>
            </w:r>
            <w:r w:rsidR="0033636A">
              <w:rPr>
                <w:lang w:eastAsia="zh-CN"/>
              </w:rPr>
              <w:t>自右向左滑动</w:t>
            </w:r>
            <w:r w:rsidR="004149B9">
              <w:rPr>
                <w:lang w:eastAsia="zh-CN"/>
              </w:rPr>
              <w:t>界面</w:t>
            </w:r>
            <w:r w:rsidR="00E66C34">
              <w:rPr>
                <w:rFonts w:hint="eastAsia"/>
                <w:lang w:eastAsia="zh-CN"/>
              </w:rPr>
              <w:t>，直至显示</w:t>
            </w:r>
            <w:r w:rsidR="001A0CC4">
              <w:rPr>
                <w:rFonts w:hint="eastAsia"/>
                <w:lang w:eastAsia="zh-CN"/>
              </w:rPr>
              <w:t>创建分支按钮</w:t>
            </w:r>
          </w:p>
          <w:p w:rsidR="00E143FF" w:rsidRPr="0076583C" w:rsidRDefault="00A32C32" w:rsidP="005923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 w:rsidR="00E143FF">
              <w:rPr>
                <w:lang w:eastAsia="zh-CN"/>
              </w:rPr>
              <w:t>.</w:t>
            </w:r>
            <w:r w:rsidR="0006789F">
              <w:rPr>
                <w:lang w:eastAsia="zh-CN"/>
              </w:rPr>
              <w:t>点击创建分支按钮</w:t>
            </w:r>
            <w:r w:rsidR="0006789F">
              <w:rPr>
                <w:rFonts w:hint="eastAsia"/>
                <w:lang w:eastAsia="zh-CN"/>
              </w:rPr>
              <w:t>。</w:t>
            </w:r>
          </w:p>
        </w:tc>
        <w:tc>
          <w:tcPr>
            <w:tcW w:w="1559" w:type="dxa"/>
          </w:tcPr>
          <w:p w:rsidR="00F82265" w:rsidRDefault="0074114F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新的话题分支被创建</w:t>
            </w:r>
          </w:p>
        </w:tc>
      </w:tr>
      <w:tr w:rsidR="00F82265" w:rsidTr="00F82265">
        <w:tc>
          <w:tcPr>
            <w:tcW w:w="421" w:type="dxa"/>
          </w:tcPr>
          <w:p w:rsidR="00F82265" w:rsidRDefault="00A05CD6" w:rsidP="005923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992" w:type="dxa"/>
          </w:tcPr>
          <w:p w:rsidR="00F82265" w:rsidRDefault="003B21C7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TC00</w:t>
            </w:r>
            <w:r>
              <w:rPr>
                <w:lang w:eastAsia="zh-CN"/>
              </w:rPr>
              <w:t>9</w:t>
            </w:r>
          </w:p>
        </w:tc>
        <w:tc>
          <w:tcPr>
            <w:tcW w:w="1276" w:type="dxa"/>
          </w:tcPr>
          <w:p w:rsidR="00F82265" w:rsidRDefault="00076E74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创建话题分支</w:t>
            </w:r>
          </w:p>
        </w:tc>
        <w:tc>
          <w:tcPr>
            <w:tcW w:w="1275" w:type="dxa"/>
          </w:tcPr>
          <w:p w:rsidR="00F82265" w:rsidRDefault="00305783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创建空白话题分支</w:t>
            </w:r>
          </w:p>
        </w:tc>
        <w:tc>
          <w:tcPr>
            <w:tcW w:w="4111" w:type="dxa"/>
          </w:tcPr>
          <w:p w:rsidR="000E2DDC" w:rsidRDefault="000E2DDC" w:rsidP="000E2DDC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  <w:r>
              <w:rPr>
                <w:rFonts w:hint="eastAsia"/>
                <w:lang w:eastAsia="zh-CN"/>
              </w:rPr>
              <w:t>：用户已登录，且处于已被创建的话题下</w:t>
            </w:r>
          </w:p>
          <w:p w:rsidR="006F71F5" w:rsidRDefault="006F71F5" w:rsidP="006F71F5">
            <w:pPr>
              <w:rPr>
                <w:lang w:eastAsia="zh-CN"/>
              </w:rPr>
            </w:pPr>
            <w:r>
              <w:rPr>
                <w:lang w:eastAsia="zh-CN"/>
              </w:rPr>
              <w:t>操作步骤</w:t>
            </w:r>
            <w:r>
              <w:rPr>
                <w:rFonts w:hint="eastAsia"/>
                <w:lang w:eastAsia="zh-CN"/>
              </w:rPr>
              <w:t>：</w:t>
            </w:r>
          </w:p>
          <w:p w:rsidR="00F82265" w:rsidRDefault="0091643E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lang w:eastAsia="zh-CN"/>
              </w:rPr>
              <w:t>滑动界面</w:t>
            </w:r>
            <w:r>
              <w:rPr>
                <w:rFonts w:hint="eastAsia"/>
                <w:lang w:eastAsia="zh-CN"/>
              </w:rPr>
              <w:t>，显示</w:t>
            </w:r>
            <w:r w:rsidR="00527638">
              <w:rPr>
                <w:rFonts w:hint="eastAsia"/>
                <w:lang w:eastAsia="zh-CN"/>
              </w:rPr>
              <w:t>创建</w:t>
            </w:r>
            <w:r w:rsidR="00091D07">
              <w:rPr>
                <w:rFonts w:hint="eastAsia"/>
                <w:lang w:eastAsia="zh-CN"/>
              </w:rPr>
              <w:t>分支按钮</w:t>
            </w:r>
          </w:p>
          <w:p w:rsidR="00E4360F" w:rsidRPr="000E2DDC" w:rsidRDefault="00E4360F" w:rsidP="005923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.</w:t>
            </w:r>
            <w:r w:rsidR="00601CCE">
              <w:rPr>
                <w:lang w:eastAsia="zh-CN"/>
              </w:rPr>
              <w:t>点击创建分支按钮</w:t>
            </w:r>
          </w:p>
        </w:tc>
        <w:tc>
          <w:tcPr>
            <w:tcW w:w="1559" w:type="dxa"/>
          </w:tcPr>
          <w:p w:rsidR="00F82265" w:rsidRDefault="003349E2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提示错误消息</w:t>
            </w:r>
          </w:p>
        </w:tc>
      </w:tr>
      <w:tr w:rsidR="00175127" w:rsidTr="00F82265">
        <w:tc>
          <w:tcPr>
            <w:tcW w:w="421" w:type="dxa"/>
          </w:tcPr>
          <w:p w:rsidR="00175127" w:rsidRDefault="00A05CD6" w:rsidP="005923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992" w:type="dxa"/>
          </w:tcPr>
          <w:p w:rsidR="00175127" w:rsidRDefault="003B21C7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TC</w:t>
            </w:r>
            <w:r>
              <w:rPr>
                <w:lang w:eastAsia="zh-CN"/>
              </w:rPr>
              <w:t>010</w:t>
            </w:r>
          </w:p>
        </w:tc>
        <w:tc>
          <w:tcPr>
            <w:tcW w:w="1276" w:type="dxa"/>
          </w:tcPr>
          <w:p w:rsidR="00175127" w:rsidRDefault="00076E74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创建话题分支</w:t>
            </w:r>
          </w:p>
        </w:tc>
        <w:tc>
          <w:tcPr>
            <w:tcW w:w="1275" w:type="dxa"/>
          </w:tcPr>
          <w:p w:rsidR="00175127" w:rsidRDefault="00175127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在空白话题下创建分支</w:t>
            </w:r>
          </w:p>
        </w:tc>
        <w:tc>
          <w:tcPr>
            <w:tcW w:w="4111" w:type="dxa"/>
          </w:tcPr>
          <w:p w:rsidR="00175127" w:rsidRDefault="00A5178B" w:rsidP="000E2DDC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用户已登录</w:t>
            </w:r>
          </w:p>
          <w:p w:rsidR="006F71F5" w:rsidRDefault="006F71F5" w:rsidP="006F71F5">
            <w:pPr>
              <w:rPr>
                <w:lang w:eastAsia="zh-CN"/>
              </w:rPr>
            </w:pPr>
            <w:r>
              <w:rPr>
                <w:lang w:eastAsia="zh-CN"/>
              </w:rPr>
              <w:t>操作步骤</w:t>
            </w:r>
            <w:r>
              <w:rPr>
                <w:rFonts w:hint="eastAsia"/>
                <w:lang w:eastAsia="zh-CN"/>
              </w:rPr>
              <w:t>：</w:t>
            </w:r>
          </w:p>
          <w:p w:rsidR="00670865" w:rsidRDefault="00670865" w:rsidP="000E2D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0F78BB">
              <w:rPr>
                <w:rFonts w:hint="eastAsia"/>
                <w:lang w:eastAsia="zh-CN"/>
              </w:rPr>
              <w:t>如</w:t>
            </w:r>
            <w:r w:rsidR="00686220">
              <w:rPr>
                <w:rFonts w:hint="eastAsia"/>
                <w:lang w:eastAsia="zh-CN"/>
              </w:rPr>
              <w:t>测试用例</w:t>
            </w:r>
            <w:r w:rsidR="00DC2BF5">
              <w:rPr>
                <w:rFonts w:hint="eastAsia"/>
                <w:lang w:eastAsia="zh-CN"/>
              </w:rPr>
              <w:t>一般创建空白的话题</w:t>
            </w:r>
          </w:p>
          <w:p w:rsidR="00DB50B4" w:rsidRDefault="00DB50B4" w:rsidP="000E2D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.</w:t>
            </w:r>
            <w:r>
              <w:rPr>
                <w:lang w:eastAsia="zh-CN"/>
              </w:rPr>
              <w:t>输入</w:t>
            </w:r>
            <w:r w:rsidR="00D458F5">
              <w:rPr>
                <w:lang w:eastAsia="zh-CN"/>
              </w:rPr>
              <w:t>随意的信息</w:t>
            </w:r>
            <w:r w:rsidR="00D458F5">
              <w:rPr>
                <w:rFonts w:hint="eastAsia"/>
                <w:lang w:eastAsia="zh-CN"/>
              </w:rPr>
              <w:t>，</w:t>
            </w:r>
            <w:r w:rsidR="00D458F5">
              <w:rPr>
                <w:lang w:eastAsia="zh-CN"/>
              </w:rPr>
              <w:t>左划</w:t>
            </w:r>
            <w:r w:rsidR="00D458F5">
              <w:rPr>
                <w:rFonts w:hint="eastAsia"/>
                <w:lang w:eastAsia="zh-CN"/>
              </w:rPr>
              <w:t>，</w:t>
            </w:r>
            <w:r w:rsidR="00D458F5">
              <w:rPr>
                <w:lang w:eastAsia="zh-CN"/>
              </w:rPr>
              <w:t>创建分支</w:t>
            </w:r>
          </w:p>
        </w:tc>
        <w:tc>
          <w:tcPr>
            <w:tcW w:w="1559" w:type="dxa"/>
          </w:tcPr>
          <w:p w:rsidR="00175127" w:rsidRDefault="00A71204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新分支被创建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旧的空白的话题分支被保存或抛弃</w:t>
            </w:r>
          </w:p>
        </w:tc>
      </w:tr>
      <w:tr w:rsidR="007A219F" w:rsidTr="00F82265">
        <w:tc>
          <w:tcPr>
            <w:tcW w:w="421" w:type="dxa"/>
          </w:tcPr>
          <w:p w:rsidR="007A219F" w:rsidRDefault="00A05CD6" w:rsidP="005923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992" w:type="dxa"/>
          </w:tcPr>
          <w:p w:rsidR="007A219F" w:rsidRDefault="00A65D9F" w:rsidP="0059232E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TC</w:t>
            </w:r>
            <w:r>
              <w:rPr>
                <w:lang w:eastAsia="zh-CN"/>
              </w:rPr>
              <w:t>011</w:t>
            </w:r>
          </w:p>
        </w:tc>
        <w:tc>
          <w:tcPr>
            <w:tcW w:w="1276" w:type="dxa"/>
          </w:tcPr>
          <w:p w:rsidR="007A219F" w:rsidRDefault="00273754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话题管理</w:t>
            </w:r>
          </w:p>
        </w:tc>
        <w:tc>
          <w:tcPr>
            <w:tcW w:w="1275" w:type="dxa"/>
          </w:tcPr>
          <w:p w:rsidR="007A219F" w:rsidRDefault="004B2C2E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正常屏蔽</w:t>
            </w:r>
            <w:r w:rsidR="00026C53">
              <w:rPr>
                <w:lang w:eastAsia="zh-CN"/>
              </w:rPr>
              <w:t>话题</w:t>
            </w:r>
          </w:p>
        </w:tc>
        <w:tc>
          <w:tcPr>
            <w:tcW w:w="4111" w:type="dxa"/>
          </w:tcPr>
          <w:p w:rsidR="007A219F" w:rsidRDefault="00997E09" w:rsidP="000E2DDC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用户已存在关注的话题</w:t>
            </w:r>
          </w:p>
          <w:p w:rsidR="008C4F66" w:rsidRDefault="008C4F66" w:rsidP="008C4F66">
            <w:pPr>
              <w:rPr>
                <w:lang w:eastAsia="zh-CN"/>
              </w:rPr>
            </w:pPr>
            <w:r>
              <w:rPr>
                <w:lang w:eastAsia="zh-CN"/>
              </w:rPr>
              <w:t>操作步骤</w:t>
            </w:r>
            <w:r>
              <w:rPr>
                <w:rFonts w:hint="eastAsia"/>
                <w:lang w:eastAsia="zh-CN"/>
              </w:rPr>
              <w:t>：</w:t>
            </w:r>
          </w:p>
          <w:p w:rsidR="003502AD" w:rsidRDefault="008C4F66" w:rsidP="000E2D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AE5F8F">
              <w:rPr>
                <w:rFonts w:hint="eastAsia"/>
                <w:lang w:eastAsia="zh-CN"/>
              </w:rPr>
              <w:t>在随机话题上左划</w:t>
            </w:r>
          </w:p>
          <w:p w:rsidR="00BD65C9" w:rsidRDefault="00BD65C9" w:rsidP="000E2D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.</w:t>
            </w:r>
            <w:r w:rsidR="00A92D20">
              <w:rPr>
                <w:lang w:eastAsia="zh-CN"/>
              </w:rPr>
              <w:t>点击屏蔽按钮</w:t>
            </w:r>
          </w:p>
          <w:p w:rsidR="00DD15DD" w:rsidRDefault="00DD15DD" w:rsidP="000E2D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rFonts w:hint="eastAsia"/>
                <w:lang w:eastAsia="zh-CN"/>
              </w:rPr>
              <w:t>使用其他账号在该话题下发表聊天</w:t>
            </w:r>
          </w:p>
          <w:p w:rsidR="00DD15DD" w:rsidRDefault="00DD15DD" w:rsidP="000E2D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</w:t>
            </w:r>
            <w:r w:rsidR="00847551">
              <w:rPr>
                <w:rFonts w:hint="eastAsia"/>
                <w:lang w:eastAsia="zh-CN"/>
              </w:rPr>
              <w:t>回到原账号下观察该话题显示结果</w:t>
            </w:r>
          </w:p>
        </w:tc>
        <w:tc>
          <w:tcPr>
            <w:tcW w:w="1559" w:type="dxa"/>
          </w:tcPr>
          <w:p w:rsidR="007A219F" w:rsidRDefault="00843B28" w:rsidP="005923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新加入的</w:t>
            </w:r>
            <w:r w:rsidR="00B6571E">
              <w:rPr>
                <w:rFonts w:hint="eastAsia"/>
                <w:lang w:eastAsia="zh-CN"/>
              </w:rPr>
              <w:t>聊天</w:t>
            </w:r>
            <w:r w:rsidR="005E0A6A">
              <w:rPr>
                <w:rFonts w:hint="eastAsia"/>
                <w:lang w:eastAsia="zh-CN"/>
              </w:rPr>
              <w:t>没有被显示在个主页下</w:t>
            </w:r>
          </w:p>
        </w:tc>
      </w:tr>
      <w:tr w:rsidR="007724A9" w:rsidTr="00F82265">
        <w:tc>
          <w:tcPr>
            <w:tcW w:w="421" w:type="dxa"/>
          </w:tcPr>
          <w:p w:rsidR="007724A9" w:rsidRDefault="00A05CD6" w:rsidP="005923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992" w:type="dxa"/>
          </w:tcPr>
          <w:p w:rsidR="007724A9" w:rsidRDefault="004C50CF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TC</w:t>
            </w:r>
            <w:r>
              <w:rPr>
                <w:lang w:eastAsia="zh-CN"/>
              </w:rPr>
              <w:t>012</w:t>
            </w:r>
          </w:p>
        </w:tc>
        <w:tc>
          <w:tcPr>
            <w:tcW w:w="1276" w:type="dxa"/>
          </w:tcPr>
          <w:p w:rsidR="007724A9" w:rsidRDefault="007724A9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话题管理</w:t>
            </w:r>
          </w:p>
        </w:tc>
        <w:tc>
          <w:tcPr>
            <w:tcW w:w="1275" w:type="dxa"/>
          </w:tcPr>
          <w:p w:rsidR="007724A9" w:rsidRDefault="00DB5ED1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正常取消话题屏蔽</w:t>
            </w:r>
          </w:p>
        </w:tc>
        <w:tc>
          <w:tcPr>
            <w:tcW w:w="4111" w:type="dxa"/>
          </w:tcPr>
          <w:p w:rsidR="007724A9" w:rsidRDefault="00961BF9" w:rsidP="000E2DDC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用户存在已屏蔽的话题</w:t>
            </w:r>
          </w:p>
          <w:p w:rsidR="00B14A01" w:rsidRDefault="00B14A01" w:rsidP="000E2D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操作步骤</w:t>
            </w:r>
            <w:r w:rsidR="00A32979">
              <w:rPr>
                <w:rFonts w:hint="eastAsia"/>
                <w:lang w:eastAsia="zh-CN"/>
              </w:rPr>
              <w:t>：</w:t>
            </w:r>
          </w:p>
          <w:p w:rsidR="00A32979" w:rsidRDefault="00A32979" w:rsidP="000E2D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.</w:t>
            </w:r>
            <w:r w:rsidR="007B2754">
              <w:rPr>
                <w:lang w:eastAsia="zh-CN"/>
              </w:rPr>
              <w:t>点击</w:t>
            </w:r>
            <w:r w:rsidR="00B50310">
              <w:rPr>
                <w:lang w:eastAsia="zh-CN"/>
              </w:rPr>
              <w:t>已屏蔽的话题</w:t>
            </w:r>
          </w:p>
          <w:p w:rsidR="00B50310" w:rsidRDefault="00B50310" w:rsidP="000E2D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返回</w:t>
            </w:r>
            <w:r w:rsidR="00ED7DB9">
              <w:rPr>
                <w:rFonts w:hint="eastAsia"/>
                <w:lang w:eastAsia="zh-CN"/>
              </w:rPr>
              <w:t>主界面</w:t>
            </w:r>
          </w:p>
          <w:p w:rsidR="00ED7DB9" w:rsidRDefault="00ED7DB9" w:rsidP="000E2D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3.</w:t>
            </w:r>
            <w:r>
              <w:rPr>
                <w:rFonts w:hint="eastAsia"/>
                <w:lang w:eastAsia="zh-CN"/>
              </w:rPr>
              <w:t>使用其他账号在该话题下发表聊天</w:t>
            </w:r>
          </w:p>
          <w:p w:rsidR="00ED7DB9" w:rsidRDefault="00ED7DB9" w:rsidP="000E2D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</w:t>
            </w:r>
            <w:r>
              <w:rPr>
                <w:rFonts w:hint="eastAsia"/>
                <w:lang w:eastAsia="zh-CN"/>
              </w:rPr>
              <w:t>返回</w:t>
            </w:r>
            <w:r w:rsidR="008D4621">
              <w:rPr>
                <w:rFonts w:hint="eastAsia"/>
                <w:lang w:eastAsia="zh-CN"/>
              </w:rPr>
              <w:t>原账户主界面，</w:t>
            </w:r>
            <w:r w:rsidR="009F3903">
              <w:rPr>
                <w:rFonts w:hint="eastAsia"/>
                <w:lang w:eastAsia="zh-CN"/>
              </w:rPr>
              <w:t>观察原被屏蔽的话题</w:t>
            </w:r>
          </w:p>
        </w:tc>
        <w:tc>
          <w:tcPr>
            <w:tcW w:w="1559" w:type="dxa"/>
          </w:tcPr>
          <w:p w:rsidR="007724A9" w:rsidRDefault="00C67EB3" w:rsidP="005923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新的聊天结果被显示在该话题的主界面条目中</w:t>
            </w:r>
          </w:p>
        </w:tc>
      </w:tr>
      <w:tr w:rsidR="007D781F" w:rsidTr="00F82265">
        <w:tc>
          <w:tcPr>
            <w:tcW w:w="421" w:type="dxa"/>
          </w:tcPr>
          <w:p w:rsidR="007D781F" w:rsidRDefault="00A05CD6" w:rsidP="005923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13</w:t>
            </w:r>
          </w:p>
        </w:tc>
        <w:tc>
          <w:tcPr>
            <w:tcW w:w="992" w:type="dxa"/>
          </w:tcPr>
          <w:p w:rsidR="007D781F" w:rsidRDefault="004C50CF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TC</w:t>
            </w:r>
            <w:r>
              <w:rPr>
                <w:lang w:eastAsia="zh-CN"/>
              </w:rPr>
              <w:t>013</w:t>
            </w:r>
          </w:p>
        </w:tc>
        <w:tc>
          <w:tcPr>
            <w:tcW w:w="1276" w:type="dxa"/>
          </w:tcPr>
          <w:p w:rsidR="007D781F" w:rsidRDefault="007D781F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话题管理</w:t>
            </w:r>
          </w:p>
        </w:tc>
        <w:tc>
          <w:tcPr>
            <w:tcW w:w="1275" w:type="dxa"/>
          </w:tcPr>
          <w:p w:rsidR="007D781F" w:rsidRDefault="00E7475E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屏蔽已屏蔽的话题</w:t>
            </w:r>
          </w:p>
        </w:tc>
        <w:tc>
          <w:tcPr>
            <w:tcW w:w="4111" w:type="dxa"/>
          </w:tcPr>
          <w:p w:rsidR="007D781F" w:rsidRDefault="0058437C" w:rsidP="000E2DDC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存在已屏蔽的话题</w:t>
            </w:r>
          </w:p>
          <w:p w:rsidR="0058437C" w:rsidRDefault="00AE69AB" w:rsidP="000E2DDC">
            <w:pPr>
              <w:rPr>
                <w:lang w:eastAsia="zh-CN"/>
              </w:rPr>
            </w:pPr>
            <w:r>
              <w:rPr>
                <w:lang w:eastAsia="zh-CN"/>
              </w:rPr>
              <w:t>操作步骤</w:t>
            </w:r>
            <w:r>
              <w:rPr>
                <w:rFonts w:hint="eastAsia"/>
                <w:lang w:eastAsia="zh-CN"/>
              </w:rPr>
              <w:t>：</w:t>
            </w:r>
          </w:p>
          <w:p w:rsidR="00AE69AB" w:rsidRDefault="00AE69AB" w:rsidP="000E2D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在已屏蔽的话题上左划</w:t>
            </w:r>
          </w:p>
          <w:p w:rsidR="00AE69AB" w:rsidRDefault="002A459E" w:rsidP="000E2D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.</w:t>
            </w:r>
            <w:r w:rsidR="00A417D9">
              <w:rPr>
                <w:lang w:eastAsia="zh-CN"/>
              </w:rPr>
              <w:t>点击屏蔽按钮</w:t>
            </w:r>
          </w:p>
        </w:tc>
        <w:tc>
          <w:tcPr>
            <w:tcW w:w="1559" w:type="dxa"/>
          </w:tcPr>
          <w:p w:rsidR="007D781F" w:rsidRDefault="0001440C" w:rsidP="005923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不存在屏蔽按钮或不发生任何</w:t>
            </w:r>
            <w:r w:rsidR="001C33A9">
              <w:rPr>
                <w:rFonts w:hint="eastAsia"/>
                <w:lang w:eastAsia="zh-CN"/>
              </w:rPr>
              <w:t>变化</w:t>
            </w:r>
          </w:p>
        </w:tc>
      </w:tr>
      <w:tr w:rsidR="003B0CD4" w:rsidTr="00F82265">
        <w:tc>
          <w:tcPr>
            <w:tcW w:w="421" w:type="dxa"/>
          </w:tcPr>
          <w:p w:rsidR="003B0CD4" w:rsidRDefault="00A05CD6" w:rsidP="003B0C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992" w:type="dxa"/>
          </w:tcPr>
          <w:p w:rsidR="003B0CD4" w:rsidRDefault="004C50CF" w:rsidP="003B0CD4">
            <w:pPr>
              <w:rPr>
                <w:lang w:eastAsia="zh-CN"/>
              </w:rPr>
            </w:pPr>
            <w:r>
              <w:rPr>
                <w:lang w:eastAsia="zh-CN"/>
              </w:rPr>
              <w:t>TC</w:t>
            </w:r>
            <w:r>
              <w:rPr>
                <w:lang w:eastAsia="zh-CN"/>
              </w:rPr>
              <w:t>014</w:t>
            </w:r>
          </w:p>
        </w:tc>
        <w:tc>
          <w:tcPr>
            <w:tcW w:w="1276" w:type="dxa"/>
          </w:tcPr>
          <w:p w:rsidR="003B0CD4" w:rsidRDefault="003B0CD4" w:rsidP="003B0CD4">
            <w:pPr>
              <w:rPr>
                <w:lang w:eastAsia="zh-CN"/>
              </w:rPr>
            </w:pPr>
            <w:r>
              <w:rPr>
                <w:lang w:eastAsia="zh-CN"/>
              </w:rPr>
              <w:t>注册</w:t>
            </w:r>
          </w:p>
        </w:tc>
        <w:tc>
          <w:tcPr>
            <w:tcW w:w="1275" w:type="dxa"/>
          </w:tcPr>
          <w:p w:rsidR="003B0CD4" w:rsidRDefault="003B0CD4" w:rsidP="003B0CD4">
            <w:pPr>
              <w:rPr>
                <w:lang w:eastAsia="zh-CN"/>
              </w:rPr>
            </w:pPr>
            <w:r>
              <w:rPr>
                <w:lang w:eastAsia="zh-CN"/>
              </w:rPr>
              <w:t>注册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成功注册</w:t>
            </w:r>
          </w:p>
        </w:tc>
        <w:tc>
          <w:tcPr>
            <w:tcW w:w="4111" w:type="dxa"/>
          </w:tcPr>
          <w:p w:rsidR="003B0CD4" w:rsidRDefault="003B0CD4" w:rsidP="003B0C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前置条件：用户未登录</w:t>
            </w:r>
          </w:p>
          <w:p w:rsidR="003B0CD4" w:rsidRDefault="003B0CD4" w:rsidP="003B0C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点击“注册”</w:t>
            </w:r>
          </w:p>
          <w:p w:rsidR="003B0CD4" w:rsidRDefault="003B0CD4" w:rsidP="003B0C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输入用户名、密码、确认密码、邮箱，选择性别</w:t>
            </w:r>
          </w:p>
          <w:p w:rsidR="003B0CD4" w:rsidRDefault="003B0CD4" w:rsidP="003B0C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rFonts w:hint="eastAsia"/>
                <w:lang w:eastAsia="zh-CN"/>
              </w:rPr>
              <w:t>点击“注册”</w:t>
            </w:r>
          </w:p>
        </w:tc>
        <w:tc>
          <w:tcPr>
            <w:tcW w:w="1559" w:type="dxa"/>
          </w:tcPr>
          <w:p w:rsidR="003B0CD4" w:rsidRDefault="003B0CD4" w:rsidP="003B0CD4">
            <w:pPr>
              <w:rPr>
                <w:lang w:eastAsia="zh-CN"/>
              </w:rPr>
            </w:pPr>
            <w:r>
              <w:rPr>
                <w:lang w:eastAsia="zh-CN"/>
              </w:rPr>
              <w:t>成功注册</w:t>
            </w:r>
          </w:p>
        </w:tc>
      </w:tr>
      <w:tr w:rsidR="003B0CD4" w:rsidTr="00F82265">
        <w:tc>
          <w:tcPr>
            <w:tcW w:w="421" w:type="dxa"/>
          </w:tcPr>
          <w:p w:rsidR="003B0CD4" w:rsidRDefault="00A05CD6" w:rsidP="003B0C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992" w:type="dxa"/>
          </w:tcPr>
          <w:p w:rsidR="003B0CD4" w:rsidRDefault="004C50CF" w:rsidP="003B0CD4">
            <w:pPr>
              <w:rPr>
                <w:lang w:eastAsia="zh-CN"/>
              </w:rPr>
            </w:pPr>
            <w:r>
              <w:rPr>
                <w:lang w:eastAsia="zh-CN"/>
              </w:rPr>
              <w:t>TC</w:t>
            </w:r>
            <w:r>
              <w:rPr>
                <w:lang w:eastAsia="zh-CN"/>
              </w:rPr>
              <w:t>015</w:t>
            </w:r>
          </w:p>
        </w:tc>
        <w:tc>
          <w:tcPr>
            <w:tcW w:w="1276" w:type="dxa"/>
          </w:tcPr>
          <w:p w:rsidR="003B0CD4" w:rsidRDefault="003B0CD4" w:rsidP="003B0CD4">
            <w:pPr>
              <w:rPr>
                <w:lang w:eastAsia="zh-CN"/>
              </w:rPr>
            </w:pPr>
            <w:r>
              <w:rPr>
                <w:lang w:eastAsia="zh-CN"/>
              </w:rPr>
              <w:t>注册</w:t>
            </w:r>
          </w:p>
        </w:tc>
        <w:tc>
          <w:tcPr>
            <w:tcW w:w="1275" w:type="dxa"/>
          </w:tcPr>
          <w:p w:rsidR="003B0CD4" w:rsidRDefault="003B0CD4" w:rsidP="003B0CD4">
            <w:pPr>
              <w:rPr>
                <w:lang w:eastAsia="zh-CN"/>
              </w:rPr>
            </w:pPr>
            <w:r>
              <w:rPr>
                <w:lang w:eastAsia="zh-CN"/>
              </w:rPr>
              <w:t>注册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用户名存在</w:t>
            </w:r>
          </w:p>
        </w:tc>
        <w:tc>
          <w:tcPr>
            <w:tcW w:w="4111" w:type="dxa"/>
          </w:tcPr>
          <w:p w:rsidR="003B0CD4" w:rsidRDefault="003B0CD4" w:rsidP="003B0C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前置条件：用户未登录</w:t>
            </w:r>
          </w:p>
          <w:p w:rsidR="003B0CD4" w:rsidRDefault="003B0CD4" w:rsidP="003B0C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点击“注册”</w:t>
            </w:r>
          </w:p>
          <w:p w:rsidR="003B0CD4" w:rsidRDefault="003B0CD4" w:rsidP="003B0C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2. </w:t>
            </w:r>
            <w:r>
              <w:rPr>
                <w:rFonts w:hint="eastAsia"/>
                <w:lang w:eastAsia="zh-CN"/>
              </w:rPr>
              <w:t>输入一个已存在的用户名、密码、确认密码、邮箱，选择性别</w:t>
            </w:r>
          </w:p>
          <w:p w:rsidR="003B0CD4" w:rsidRPr="00B843E5" w:rsidRDefault="003B0CD4" w:rsidP="003B0C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rFonts w:hint="eastAsia"/>
                <w:lang w:eastAsia="zh-CN"/>
              </w:rPr>
              <w:t>点击“注册”</w:t>
            </w:r>
          </w:p>
        </w:tc>
        <w:tc>
          <w:tcPr>
            <w:tcW w:w="1559" w:type="dxa"/>
          </w:tcPr>
          <w:p w:rsidR="003B0CD4" w:rsidRDefault="003B0CD4" w:rsidP="003B0CD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出现用户名已存在提示</w:t>
            </w:r>
          </w:p>
        </w:tc>
      </w:tr>
      <w:tr w:rsidR="003B0CD4" w:rsidTr="00F82265">
        <w:tc>
          <w:tcPr>
            <w:tcW w:w="421" w:type="dxa"/>
          </w:tcPr>
          <w:p w:rsidR="003B0CD4" w:rsidRDefault="00A05CD6" w:rsidP="003B0C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992" w:type="dxa"/>
          </w:tcPr>
          <w:p w:rsidR="003B0CD4" w:rsidRDefault="004C50CF" w:rsidP="003B0CD4">
            <w:pPr>
              <w:rPr>
                <w:lang w:eastAsia="zh-CN"/>
              </w:rPr>
            </w:pPr>
            <w:r>
              <w:rPr>
                <w:lang w:eastAsia="zh-CN"/>
              </w:rPr>
              <w:t>TC</w:t>
            </w:r>
            <w:r>
              <w:rPr>
                <w:lang w:eastAsia="zh-CN"/>
              </w:rPr>
              <w:t>016</w:t>
            </w:r>
          </w:p>
        </w:tc>
        <w:tc>
          <w:tcPr>
            <w:tcW w:w="1276" w:type="dxa"/>
          </w:tcPr>
          <w:p w:rsidR="003B0CD4" w:rsidRDefault="003B0CD4" w:rsidP="003B0CD4">
            <w:pPr>
              <w:rPr>
                <w:lang w:eastAsia="zh-CN"/>
              </w:rPr>
            </w:pPr>
            <w:r>
              <w:rPr>
                <w:lang w:eastAsia="zh-CN"/>
              </w:rPr>
              <w:t>注册</w:t>
            </w:r>
          </w:p>
        </w:tc>
        <w:tc>
          <w:tcPr>
            <w:tcW w:w="1275" w:type="dxa"/>
          </w:tcPr>
          <w:p w:rsidR="003B0CD4" w:rsidRDefault="003B0CD4" w:rsidP="003B0CD4">
            <w:pPr>
              <w:rPr>
                <w:lang w:eastAsia="zh-CN"/>
              </w:rPr>
            </w:pPr>
            <w:r>
              <w:rPr>
                <w:lang w:eastAsia="zh-CN"/>
              </w:rPr>
              <w:t>注册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用户名为空</w:t>
            </w:r>
          </w:p>
        </w:tc>
        <w:tc>
          <w:tcPr>
            <w:tcW w:w="4111" w:type="dxa"/>
          </w:tcPr>
          <w:p w:rsidR="003B0CD4" w:rsidRDefault="003B0CD4" w:rsidP="003B0C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前置条件：用户未登录</w:t>
            </w:r>
          </w:p>
          <w:p w:rsidR="003B0CD4" w:rsidRDefault="003B0CD4" w:rsidP="003B0C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点击“注册”</w:t>
            </w:r>
          </w:p>
          <w:p w:rsidR="003B0CD4" w:rsidRDefault="003B0CD4" w:rsidP="003B0C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2. </w:t>
            </w:r>
            <w:r>
              <w:rPr>
                <w:rFonts w:hint="eastAsia"/>
                <w:lang w:eastAsia="zh-CN"/>
              </w:rPr>
              <w:t>输入密码、确认密码、邮箱，选择性别，不输入用户名</w:t>
            </w:r>
          </w:p>
          <w:p w:rsidR="003B0CD4" w:rsidRDefault="003B0CD4" w:rsidP="003B0C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rFonts w:hint="eastAsia"/>
                <w:lang w:eastAsia="zh-CN"/>
              </w:rPr>
              <w:t>点击“注册”</w:t>
            </w:r>
          </w:p>
        </w:tc>
        <w:tc>
          <w:tcPr>
            <w:tcW w:w="1559" w:type="dxa"/>
          </w:tcPr>
          <w:p w:rsidR="003B0CD4" w:rsidRDefault="003B0CD4" w:rsidP="003B0CD4">
            <w:pPr>
              <w:rPr>
                <w:lang w:eastAsia="zh-CN"/>
              </w:rPr>
            </w:pPr>
            <w:r>
              <w:rPr>
                <w:lang w:eastAsia="zh-CN"/>
              </w:rPr>
              <w:t>出现用户名为空提示</w:t>
            </w:r>
          </w:p>
        </w:tc>
      </w:tr>
      <w:tr w:rsidR="003B0CD4" w:rsidTr="00F82265">
        <w:tc>
          <w:tcPr>
            <w:tcW w:w="421" w:type="dxa"/>
          </w:tcPr>
          <w:p w:rsidR="003B0CD4" w:rsidRDefault="00A05CD6" w:rsidP="003B0C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17</w:t>
            </w:r>
          </w:p>
        </w:tc>
        <w:tc>
          <w:tcPr>
            <w:tcW w:w="992" w:type="dxa"/>
          </w:tcPr>
          <w:p w:rsidR="003B0CD4" w:rsidRDefault="004C50CF" w:rsidP="003B0CD4">
            <w:pPr>
              <w:rPr>
                <w:lang w:eastAsia="zh-CN"/>
              </w:rPr>
            </w:pPr>
            <w:r>
              <w:rPr>
                <w:lang w:eastAsia="zh-CN"/>
              </w:rPr>
              <w:t>TC</w:t>
            </w:r>
            <w:r>
              <w:rPr>
                <w:lang w:eastAsia="zh-CN"/>
              </w:rPr>
              <w:t>017</w:t>
            </w:r>
          </w:p>
        </w:tc>
        <w:tc>
          <w:tcPr>
            <w:tcW w:w="1276" w:type="dxa"/>
          </w:tcPr>
          <w:p w:rsidR="003B0CD4" w:rsidRDefault="003B0CD4" w:rsidP="003B0CD4">
            <w:pPr>
              <w:rPr>
                <w:lang w:eastAsia="zh-CN"/>
              </w:rPr>
            </w:pPr>
            <w:r>
              <w:rPr>
                <w:lang w:eastAsia="zh-CN"/>
              </w:rPr>
              <w:t>注册</w:t>
            </w:r>
          </w:p>
        </w:tc>
        <w:tc>
          <w:tcPr>
            <w:tcW w:w="1275" w:type="dxa"/>
          </w:tcPr>
          <w:p w:rsidR="003B0CD4" w:rsidRDefault="003B0CD4" w:rsidP="003B0CD4">
            <w:pPr>
              <w:rPr>
                <w:lang w:eastAsia="zh-CN"/>
              </w:rPr>
            </w:pPr>
            <w:r>
              <w:rPr>
                <w:lang w:eastAsia="zh-CN"/>
              </w:rPr>
              <w:t>注册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密码为空</w:t>
            </w:r>
          </w:p>
        </w:tc>
        <w:tc>
          <w:tcPr>
            <w:tcW w:w="4111" w:type="dxa"/>
          </w:tcPr>
          <w:p w:rsidR="003B0CD4" w:rsidRDefault="003B0CD4" w:rsidP="003B0C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前置条件：用户未登录</w:t>
            </w:r>
          </w:p>
          <w:p w:rsidR="003B0CD4" w:rsidRDefault="003B0CD4" w:rsidP="003B0C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点击“注册”</w:t>
            </w:r>
          </w:p>
          <w:p w:rsidR="003B0CD4" w:rsidRDefault="003B0CD4" w:rsidP="003B0C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2. </w:t>
            </w:r>
            <w:r>
              <w:rPr>
                <w:rFonts w:hint="eastAsia"/>
                <w:lang w:eastAsia="zh-CN"/>
              </w:rPr>
              <w:t>输入用户名、确认密码、邮箱，选择性别，不输入密码</w:t>
            </w:r>
          </w:p>
          <w:p w:rsidR="003B0CD4" w:rsidRDefault="003B0CD4" w:rsidP="003B0C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rFonts w:hint="eastAsia"/>
                <w:lang w:eastAsia="zh-CN"/>
              </w:rPr>
              <w:t>点击“注册”</w:t>
            </w:r>
          </w:p>
        </w:tc>
        <w:tc>
          <w:tcPr>
            <w:tcW w:w="1559" w:type="dxa"/>
          </w:tcPr>
          <w:p w:rsidR="003B0CD4" w:rsidRDefault="003B0CD4" w:rsidP="003B0CD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出现密码为空提示</w:t>
            </w:r>
          </w:p>
        </w:tc>
      </w:tr>
      <w:tr w:rsidR="003B0CD4" w:rsidTr="00F82265">
        <w:tc>
          <w:tcPr>
            <w:tcW w:w="421" w:type="dxa"/>
          </w:tcPr>
          <w:p w:rsidR="003B0CD4" w:rsidRDefault="00A05CD6" w:rsidP="003B0C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992" w:type="dxa"/>
          </w:tcPr>
          <w:p w:rsidR="003B0CD4" w:rsidRDefault="004C50CF" w:rsidP="003B0CD4">
            <w:pPr>
              <w:rPr>
                <w:lang w:eastAsia="zh-CN"/>
              </w:rPr>
            </w:pPr>
            <w:r>
              <w:rPr>
                <w:lang w:eastAsia="zh-CN"/>
              </w:rPr>
              <w:t>TC</w:t>
            </w:r>
            <w:r>
              <w:rPr>
                <w:lang w:eastAsia="zh-CN"/>
              </w:rPr>
              <w:t>018</w:t>
            </w:r>
          </w:p>
        </w:tc>
        <w:tc>
          <w:tcPr>
            <w:tcW w:w="1276" w:type="dxa"/>
          </w:tcPr>
          <w:p w:rsidR="003B0CD4" w:rsidRDefault="003B0CD4" w:rsidP="003B0CD4">
            <w:pPr>
              <w:rPr>
                <w:lang w:eastAsia="zh-CN"/>
              </w:rPr>
            </w:pPr>
            <w:r>
              <w:rPr>
                <w:lang w:eastAsia="zh-CN"/>
              </w:rPr>
              <w:t>注册</w:t>
            </w:r>
          </w:p>
        </w:tc>
        <w:tc>
          <w:tcPr>
            <w:tcW w:w="1275" w:type="dxa"/>
          </w:tcPr>
          <w:p w:rsidR="003B0CD4" w:rsidRDefault="003B0CD4" w:rsidP="003B0CD4">
            <w:pPr>
              <w:rPr>
                <w:lang w:eastAsia="zh-CN"/>
              </w:rPr>
            </w:pPr>
            <w:r>
              <w:rPr>
                <w:lang w:eastAsia="zh-CN"/>
              </w:rPr>
              <w:t>注册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确认密码为空</w:t>
            </w:r>
          </w:p>
        </w:tc>
        <w:tc>
          <w:tcPr>
            <w:tcW w:w="4111" w:type="dxa"/>
          </w:tcPr>
          <w:p w:rsidR="003B0CD4" w:rsidRDefault="003B0CD4" w:rsidP="003B0C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前置条件：用户未登录</w:t>
            </w:r>
          </w:p>
          <w:p w:rsidR="003B0CD4" w:rsidRDefault="003B0CD4" w:rsidP="003B0C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点击“注册”</w:t>
            </w:r>
          </w:p>
          <w:p w:rsidR="003B0CD4" w:rsidRDefault="003B0CD4" w:rsidP="003B0C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2. </w:t>
            </w:r>
            <w:r>
              <w:rPr>
                <w:rFonts w:hint="eastAsia"/>
                <w:lang w:eastAsia="zh-CN"/>
              </w:rPr>
              <w:t>输入用户名、密码、邮箱，选择性别，不确认密码</w:t>
            </w:r>
          </w:p>
          <w:p w:rsidR="003B0CD4" w:rsidRDefault="003B0CD4" w:rsidP="003B0C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rFonts w:hint="eastAsia"/>
                <w:lang w:eastAsia="zh-CN"/>
              </w:rPr>
              <w:t>点击“注册”</w:t>
            </w:r>
          </w:p>
        </w:tc>
        <w:tc>
          <w:tcPr>
            <w:tcW w:w="1559" w:type="dxa"/>
          </w:tcPr>
          <w:p w:rsidR="003B0CD4" w:rsidRDefault="003B0CD4" w:rsidP="003B0CD4">
            <w:pPr>
              <w:rPr>
                <w:lang w:eastAsia="zh-CN"/>
              </w:rPr>
            </w:pPr>
            <w:r>
              <w:rPr>
                <w:lang w:eastAsia="zh-CN"/>
              </w:rPr>
              <w:t>出现确认密码为空提示</w:t>
            </w:r>
          </w:p>
        </w:tc>
      </w:tr>
      <w:tr w:rsidR="003B0CD4" w:rsidTr="00F82265">
        <w:tc>
          <w:tcPr>
            <w:tcW w:w="421" w:type="dxa"/>
          </w:tcPr>
          <w:p w:rsidR="003B0CD4" w:rsidRDefault="00A05CD6" w:rsidP="003B0C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</w:t>
            </w:r>
          </w:p>
        </w:tc>
        <w:tc>
          <w:tcPr>
            <w:tcW w:w="992" w:type="dxa"/>
          </w:tcPr>
          <w:p w:rsidR="003B0CD4" w:rsidRDefault="004C50CF" w:rsidP="003B0CD4">
            <w:pPr>
              <w:rPr>
                <w:lang w:eastAsia="zh-CN"/>
              </w:rPr>
            </w:pPr>
            <w:r>
              <w:rPr>
                <w:lang w:eastAsia="zh-CN"/>
              </w:rPr>
              <w:t>TC</w:t>
            </w:r>
            <w:r>
              <w:rPr>
                <w:lang w:eastAsia="zh-CN"/>
              </w:rPr>
              <w:t>019</w:t>
            </w:r>
          </w:p>
        </w:tc>
        <w:tc>
          <w:tcPr>
            <w:tcW w:w="1276" w:type="dxa"/>
          </w:tcPr>
          <w:p w:rsidR="003B0CD4" w:rsidRDefault="003B0CD4" w:rsidP="003B0CD4">
            <w:pPr>
              <w:rPr>
                <w:lang w:eastAsia="zh-CN"/>
              </w:rPr>
            </w:pPr>
            <w:r>
              <w:rPr>
                <w:lang w:eastAsia="zh-CN"/>
              </w:rPr>
              <w:t>注册</w:t>
            </w:r>
          </w:p>
        </w:tc>
        <w:tc>
          <w:tcPr>
            <w:tcW w:w="1275" w:type="dxa"/>
          </w:tcPr>
          <w:p w:rsidR="003B0CD4" w:rsidRDefault="003B0CD4" w:rsidP="003B0CD4">
            <w:pPr>
              <w:rPr>
                <w:lang w:eastAsia="zh-CN"/>
              </w:rPr>
            </w:pPr>
            <w:r>
              <w:rPr>
                <w:lang w:eastAsia="zh-CN"/>
              </w:rPr>
              <w:t>注册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密码验证错误</w:t>
            </w:r>
          </w:p>
        </w:tc>
        <w:tc>
          <w:tcPr>
            <w:tcW w:w="4111" w:type="dxa"/>
          </w:tcPr>
          <w:p w:rsidR="003B0CD4" w:rsidRDefault="003B0CD4" w:rsidP="003B0C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前置条件：用户未登录</w:t>
            </w:r>
          </w:p>
          <w:p w:rsidR="003B0CD4" w:rsidRDefault="003B0CD4" w:rsidP="003B0C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点击“注册”</w:t>
            </w:r>
          </w:p>
          <w:p w:rsidR="003B0CD4" w:rsidRDefault="003B0CD4" w:rsidP="003B0C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2. </w:t>
            </w:r>
            <w:r>
              <w:rPr>
                <w:rFonts w:hint="eastAsia"/>
                <w:lang w:eastAsia="zh-CN"/>
              </w:rPr>
              <w:t>输入用户名、密码、确认密码、邮箱，选择性别，其中两次输入的密码不相同</w:t>
            </w:r>
          </w:p>
          <w:p w:rsidR="003B0CD4" w:rsidRDefault="003B0CD4" w:rsidP="003B0C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rFonts w:hint="eastAsia"/>
                <w:lang w:eastAsia="zh-CN"/>
              </w:rPr>
              <w:t>点击“注册”</w:t>
            </w:r>
          </w:p>
        </w:tc>
        <w:tc>
          <w:tcPr>
            <w:tcW w:w="1559" w:type="dxa"/>
          </w:tcPr>
          <w:p w:rsidR="003B0CD4" w:rsidRDefault="003B0CD4" w:rsidP="003B0CD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出现密码验证错误提示</w:t>
            </w:r>
          </w:p>
        </w:tc>
      </w:tr>
      <w:tr w:rsidR="003B0CD4" w:rsidTr="00F82265">
        <w:tc>
          <w:tcPr>
            <w:tcW w:w="421" w:type="dxa"/>
          </w:tcPr>
          <w:p w:rsidR="003B0CD4" w:rsidRDefault="00A05CD6" w:rsidP="003B0C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992" w:type="dxa"/>
          </w:tcPr>
          <w:p w:rsidR="003B0CD4" w:rsidRDefault="004C50CF" w:rsidP="003B0CD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TC</w:t>
            </w:r>
            <w:r>
              <w:rPr>
                <w:lang w:eastAsia="zh-CN"/>
              </w:rPr>
              <w:t>020</w:t>
            </w:r>
          </w:p>
        </w:tc>
        <w:tc>
          <w:tcPr>
            <w:tcW w:w="1276" w:type="dxa"/>
          </w:tcPr>
          <w:p w:rsidR="003B0CD4" w:rsidRDefault="003B0CD4" w:rsidP="003B0CD4">
            <w:pPr>
              <w:rPr>
                <w:lang w:eastAsia="zh-CN"/>
              </w:rPr>
            </w:pPr>
            <w:r>
              <w:rPr>
                <w:lang w:eastAsia="zh-CN"/>
              </w:rPr>
              <w:t>注册</w:t>
            </w:r>
          </w:p>
        </w:tc>
        <w:tc>
          <w:tcPr>
            <w:tcW w:w="1275" w:type="dxa"/>
          </w:tcPr>
          <w:p w:rsidR="003B0CD4" w:rsidRDefault="003B0CD4" w:rsidP="003B0CD4">
            <w:pPr>
              <w:rPr>
                <w:lang w:eastAsia="zh-CN"/>
              </w:rPr>
            </w:pPr>
            <w:r>
              <w:rPr>
                <w:lang w:eastAsia="zh-CN"/>
              </w:rPr>
              <w:t>注册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邮箱为空</w:t>
            </w:r>
          </w:p>
        </w:tc>
        <w:tc>
          <w:tcPr>
            <w:tcW w:w="4111" w:type="dxa"/>
          </w:tcPr>
          <w:p w:rsidR="003B0CD4" w:rsidRDefault="003B0CD4" w:rsidP="003B0C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前置条件：用户未登录</w:t>
            </w:r>
          </w:p>
          <w:p w:rsidR="003B0CD4" w:rsidRDefault="003B0CD4" w:rsidP="003B0C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点击“注册”</w:t>
            </w:r>
          </w:p>
          <w:p w:rsidR="003B0CD4" w:rsidRDefault="003B0CD4" w:rsidP="003B0C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2. </w:t>
            </w:r>
            <w:r>
              <w:rPr>
                <w:rFonts w:hint="eastAsia"/>
                <w:lang w:eastAsia="zh-CN"/>
              </w:rPr>
              <w:t>输入用户名、密码、确认密码，选择性别，不输入邮箱</w:t>
            </w:r>
          </w:p>
          <w:p w:rsidR="003B0CD4" w:rsidRDefault="003B0CD4" w:rsidP="003B0C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rFonts w:hint="eastAsia"/>
                <w:lang w:eastAsia="zh-CN"/>
              </w:rPr>
              <w:t>点击“注册”</w:t>
            </w:r>
          </w:p>
        </w:tc>
        <w:tc>
          <w:tcPr>
            <w:tcW w:w="1559" w:type="dxa"/>
          </w:tcPr>
          <w:p w:rsidR="003B0CD4" w:rsidRDefault="003B0CD4" w:rsidP="003B0CD4">
            <w:pPr>
              <w:rPr>
                <w:lang w:eastAsia="zh-CN"/>
              </w:rPr>
            </w:pPr>
            <w:r>
              <w:rPr>
                <w:lang w:eastAsia="zh-CN"/>
              </w:rPr>
              <w:t>出现邮箱为空提示</w:t>
            </w:r>
          </w:p>
        </w:tc>
      </w:tr>
      <w:tr w:rsidR="003B0CD4" w:rsidTr="00F82265">
        <w:tc>
          <w:tcPr>
            <w:tcW w:w="421" w:type="dxa"/>
          </w:tcPr>
          <w:p w:rsidR="003B0CD4" w:rsidRDefault="00A05CD6" w:rsidP="003B0C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</w:t>
            </w:r>
          </w:p>
        </w:tc>
        <w:tc>
          <w:tcPr>
            <w:tcW w:w="992" w:type="dxa"/>
          </w:tcPr>
          <w:p w:rsidR="003B0CD4" w:rsidRDefault="004C50CF" w:rsidP="003B0CD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TC</w:t>
            </w:r>
            <w:r>
              <w:rPr>
                <w:lang w:eastAsia="zh-CN"/>
              </w:rPr>
              <w:t>021</w:t>
            </w:r>
          </w:p>
        </w:tc>
        <w:tc>
          <w:tcPr>
            <w:tcW w:w="1276" w:type="dxa"/>
          </w:tcPr>
          <w:p w:rsidR="003B0CD4" w:rsidRDefault="003B0CD4" w:rsidP="003B0CD4">
            <w:pPr>
              <w:rPr>
                <w:lang w:eastAsia="zh-CN"/>
              </w:rPr>
            </w:pPr>
            <w:r>
              <w:rPr>
                <w:lang w:eastAsia="zh-CN"/>
              </w:rPr>
              <w:t>登录</w:t>
            </w:r>
          </w:p>
        </w:tc>
        <w:tc>
          <w:tcPr>
            <w:tcW w:w="1275" w:type="dxa"/>
          </w:tcPr>
          <w:p w:rsidR="003B0CD4" w:rsidRDefault="003B0CD4" w:rsidP="003B0CD4">
            <w:pPr>
              <w:rPr>
                <w:lang w:eastAsia="zh-CN"/>
              </w:rPr>
            </w:pPr>
            <w:r>
              <w:rPr>
                <w:lang w:eastAsia="zh-CN"/>
              </w:rPr>
              <w:t>登录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成功登录</w:t>
            </w:r>
          </w:p>
        </w:tc>
        <w:tc>
          <w:tcPr>
            <w:tcW w:w="4111" w:type="dxa"/>
          </w:tcPr>
          <w:p w:rsidR="003B0CD4" w:rsidRDefault="003B0CD4" w:rsidP="003B0C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前置条件：用户未登录</w:t>
            </w:r>
          </w:p>
          <w:p w:rsidR="003B0CD4" w:rsidRDefault="003B0CD4" w:rsidP="003B0C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点击“登录”</w:t>
            </w:r>
          </w:p>
          <w:p w:rsidR="003B0CD4" w:rsidRDefault="003B0CD4" w:rsidP="003B0C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输入正确的用户名和密码</w:t>
            </w:r>
          </w:p>
          <w:p w:rsidR="003B0CD4" w:rsidRDefault="003B0CD4" w:rsidP="003B0C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rFonts w:hint="eastAsia"/>
                <w:lang w:eastAsia="zh-CN"/>
              </w:rPr>
              <w:t>点击“登录”</w:t>
            </w:r>
          </w:p>
        </w:tc>
        <w:tc>
          <w:tcPr>
            <w:tcW w:w="1559" w:type="dxa"/>
          </w:tcPr>
          <w:p w:rsidR="003B0CD4" w:rsidRDefault="003B0CD4" w:rsidP="003B0CD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登录成功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进入主界面</w:t>
            </w:r>
          </w:p>
        </w:tc>
      </w:tr>
      <w:tr w:rsidR="003B0CD4" w:rsidTr="00F82265">
        <w:tc>
          <w:tcPr>
            <w:tcW w:w="421" w:type="dxa"/>
          </w:tcPr>
          <w:p w:rsidR="003B0CD4" w:rsidRDefault="00A05CD6" w:rsidP="003B0C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22</w:t>
            </w:r>
          </w:p>
        </w:tc>
        <w:tc>
          <w:tcPr>
            <w:tcW w:w="992" w:type="dxa"/>
          </w:tcPr>
          <w:p w:rsidR="003B0CD4" w:rsidRDefault="004C50CF" w:rsidP="003B0CD4">
            <w:pPr>
              <w:rPr>
                <w:lang w:eastAsia="zh-CN"/>
              </w:rPr>
            </w:pPr>
            <w:r>
              <w:rPr>
                <w:lang w:eastAsia="zh-CN"/>
              </w:rPr>
              <w:t>TC</w:t>
            </w:r>
            <w:r>
              <w:rPr>
                <w:lang w:eastAsia="zh-CN"/>
              </w:rPr>
              <w:t>022</w:t>
            </w:r>
          </w:p>
        </w:tc>
        <w:tc>
          <w:tcPr>
            <w:tcW w:w="1276" w:type="dxa"/>
          </w:tcPr>
          <w:p w:rsidR="003B0CD4" w:rsidRDefault="003B0CD4" w:rsidP="003B0CD4">
            <w:pPr>
              <w:rPr>
                <w:lang w:eastAsia="zh-CN"/>
              </w:rPr>
            </w:pPr>
            <w:r>
              <w:rPr>
                <w:lang w:eastAsia="zh-CN"/>
              </w:rPr>
              <w:t>登录</w:t>
            </w:r>
          </w:p>
        </w:tc>
        <w:tc>
          <w:tcPr>
            <w:tcW w:w="1275" w:type="dxa"/>
          </w:tcPr>
          <w:p w:rsidR="003B0CD4" w:rsidRDefault="003B0CD4" w:rsidP="003B0CD4">
            <w:pPr>
              <w:rPr>
                <w:lang w:eastAsia="zh-CN"/>
              </w:rPr>
            </w:pPr>
            <w:r>
              <w:rPr>
                <w:lang w:eastAsia="zh-CN"/>
              </w:rPr>
              <w:t>登录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密码错误</w:t>
            </w:r>
          </w:p>
        </w:tc>
        <w:tc>
          <w:tcPr>
            <w:tcW w:w="4111" w:type="dxa"/>
          </w:tcPr>
          <w:p w:rsidR="003B0CD4" w:rsidRDefault="003B0CD4" w:rsidP="003B0C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前置条件：用户未登录</w:t>
            </w:r>
          </w:p>
          <w:p w:rsidR="003B0CD4" w:rsidRDefault="003B0CD4" w:rsidP="003B0C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点击“登录”</w:t>
            </w:r>
          </w:p>
          <w:p w:rsidR="003B0CD4" w:rsidRDefault="003B0CD4" w:rsidP="003B0C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2.</w:t>
            </w:r>
            <w:r>
              <w:rPr>
                <w:rFonts w:hint="eastAsia"/>
                <w:lang w:eastAsia="zh-CN"/>
              </w:rPr>
              <w:t>输入用户名和错误密码</w:t>
            </w:r>
          </w:p>
          <w:p w:rsidR="003B0CD4" w:rsidRDefault="003B0CD4" w:rsidP="003B0C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rFonts w:hint="eastAsia"/>
                <w:lang w:eastAsia="zh-CN"/>
              </w:rPr>
              <w:t>点击“登录”</w:t>
            </w:r>
          </w:p>
        </w:tc>
        <w:tc>
          <w:tcPr>
            <w:tcW w:w="1559" w:type="dxa"/>
          </w:tcPr>
          <w:p w:rsidR="003B0CD4" w:rsidRDefault="003B0CD4" w:rsidP="003B0CD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lastRenderedPageBreak/>
              <w:t>出现密码错误提示</w:t>
            </w:r>
          </w:p>
        </w:tc>
      </w:tr>
      <w:tr w:rsidR="003B0CD4" w:rsidTr="00F82265">
        <w:tc>
          <w:tcPr>
            <w:tcW w:w="421" w:type="dxa"/>
          </w:tcPr>
          <w:p w:rsidR="003B0CD4" w:rsidRDefault="00A05CD6" w:rsidP="003B0C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23</w:t>
            </w:r>
          </w:p>
        </w:tc>
        <w:tc>
          <w:tcPr>
            <w:tcW w:w="992" w:type="dxa"/>
          </w:tcPr>
          <w:p w:rsidR="003B0CD4" w:rsidRDefault="004C50CF" w:rsidP="003B0CD4">
            <w:pPr>
              <w:rPr>
                <w:lang w:eastAsia="zh-CN"/>
              </w:rPr>
            </w:pPr>
            <w:r>
              <w:rPr>
                <w:lang w:eastAsia="zh-CN"/>
              </w:rPr>
              <w:t>TC</w:t>
            </w:r>
            <w:r>
              <w:rPr>
                <w:lang w:eastAsia="zh-CN"/>
              </w:rPr>
              <w:t>023</w:t>
            </w:r>
          </w:p>
        </w:tc>
        <w:tc>
          <w:tcPr>
            <w:tcW w:w="1276" w:type="dxa"/>
          </w:tcPr>
          <w:p w:rsidR="003B0CD4" w:rsidRDefault="003B0CD4" w:rsidP="003B0CD4">
            <w:pPr>
              <w:rPr>
                <w:lang w:eastAsia="zh-CN"/>
              </w:rPr>
            </w:pPr>
            <w:r>
              <w:rPr>
                <w:lang w:eastAsia="zh-CN"/>
              </w:rPr>
              <w:t>登录</w:t>
            </w:r>
          </w:p>
        </w:tc>
        <w:tc>
          <w:tcPr>
            <w:tcW w:w="1275" w:type="dxa"/>
          </w:tcPr>
          <w:p w:rsidR="003B0CD4" w:rsidRDefault="003B0CD4" w:rsidP="003B0CD4">
            <w:pPr>
              <w:rPr>
                <w:lang w:eastAsia="zh-CN"/>
              </w:rPr>
            </w:pPr>
            <w:r>
              <w:rPr>
                <w:lang w:eastAsia="zh-CN"/>
              </w:rPr>
              <w:t>登录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用户名不存在</w:t>
            </w:r>
          </w:p>
        </w:tc>
        <w:tc>
          <w:tcPr>
            <w:tcW w:w="4111" w:type="dxa"/>
          </w:tcPr>
          <w:p w:rsidR="003B0CD4" w:rsidRDefault="003B0CD4" w:rsidP="003B0C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前置条件：用户未登录</w:t>
            </w:r>
          </w:p>
          <w:p w:rsidR="003B0CD4" w:rsidRDefault="003B0CD4" w:rsidP="003B0C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点击“登录”</w:t>
            </w:r>
          </w:p>
          <w:p w:rsidR="003B0CD4" w:rsidRDefault="003B0CD4" w:rsidP="003B0C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输入不存在的用户名和密码</w:t>
            </w:r>
          </w:p>
          <w:p w:rsidR="003B0CD4" w:rsidRDefault="003B0CD4" w:rsidP="003B0C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rFonts w:hint="eastAsia"/>
                <w:lang w:eastAsia="zh-CN"/>
              </w:rPr>
              <w:t>点击“登录”</w:t>
            </w:r>
          </w:p>
        </w:tc>
        <w:tc>
          <w:tcPr>
            <w:tcW w:w="1559" w:type="dxa"/>
          </w:tcPr>
          <w:p w:rsidR="003B0CD4" w:rsidRDefault="003B0CD4" w:rsidP="003B0CD4">
            <w:pPr>
              <w:rPr>
                <w:lang w:eastAsia="zh-CN"/>
              </w:rPr>
            </w:pPr>
            <w:r>
              <w:rPr>
                <w:lang w:eastAsia="zh-CN"/>
              </w:rPr>
              <w:t>出现用户名不存在提示</w:t>
            </w:r>
          </w:p>
        </w:tc>
      </w:tr>
      <w:tr w:rsidR="003B0CD4" w:rsidTr="00F82265">
        <w:tc>
          <w:tcPr>
            <w:tcW w:w="421" w:type="dxa"/>
          </w:tcPr>
          <w:p w:rsidR="003B0CD4" w:rsidRDefault="00A05CD6" w:rsidP="003B0C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24</w:t>
            </w:r>
          </w:p>
        </w:tc>
        <w:tc>
          <w:tcPr>
            <w:tcW w:w="992" w:type="dxa"/>
          </w:tcPr>
          <w:p w:rsidR="003B0CD4" w:rsidRDefault="004C50CF" w:rsidP="003B0CD4">
            <w:pPr>
              <w:rPr>
                <w:lang w:eastAsia="zh-CN"/>
              </w:rPr>
            </w:pPr>
            <w:r>
              <w:rPr>
                <w:lang w:eastAsia="zh-CN"/>
              </w:rPr>
              <w:t>TC</w:t>
            </w:r>
            <w:r>
              <w:rPr>
                <w:lang w:eastAsia="zh-CN"/>
              </w:rPr>
              <w:t>024</w:t>
            </w:r>
          </w:p>
        </w:tc>
        <w:tc>
          <w:tcPr>
            <w:tcW w:w="1276" w:type="dxa"/>
          </w:tcPr>
          <w:p w:rsidR="003B0CD4" w:rsidRDefault="003B0CD4" w:rsidP="003B0CD4">
            <w:pPr>
              <w:rPr>
                <w:lang w:eastAsia="zh-CN"/>
              </w:rPr>
            </w:pPr>
            <w:r>
              <w:rPr>
                <w:lang w:eastAsia="zh-CN"/>
              </w:rPr>
              <w:t>登录</w:t>
            </w:r>
          </w:p>
        </w:tc>
        <w:tc>
          <w:tcPr>
            <w:tcW w:w="1275" w:type="dxa"/>
          </w:tcPr>
          <w:p w:rsidR="003B0CD4" w:rsidRDefault="003B0CD4" w:rsidP="003B0CD4">
            <w:pPr>
              <w:rPr>
                <w:lang w:eastAsia="zh-CN"/>
              </w:rPr>
            </w:pPr>
            <w:r>
              <w:rPr>
                <w:lang w:eastAsia="zh-CN"/>
              </w:rPr>
              <w:t>登录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用户名为空</w:t>
            </w:r>
          </w:p>
        </w:tc>
        <w:tc>
          <w:tcPr>
            <w:tcW w:w="4111" w:type="dxa"/>
          </w:tcPr>
          <w:p w:rsidR="003B0CD4" w:rsidRDefault="003B0CD4" w:rsidP="003B0C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前置条件：用户未登录</w:t>
            </w:r>
          </w:p>
          <w:p w:rsidR="003B0CD4" w:rsidRDefault="003B0CD4" w:rsidP="003B0C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点击“登录”</w:t>
            </w:r>
          </w:p>
          <w:p w:rsidR="003B0CD4" w:rsidRDefault="003B0CD4" w:rsidP="003B0C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输入密码，不输入用户名</w:t>
            </w:r>
          </w:p>
          <w:p w:rsidR="003B0CD4" w:rsidRDefault="003B0CD4" w:rsidP="003B0C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rFonts w:hint="eastAsia"/>
                <w:lang w:eastAsia="zh-CN"/>
              </w:rPr>
              <w:t>点击“登录”</w:t>
            </w:r>
          </w:p>
        </w:tc>
        <w:tc>
          <w:tcPr>
            <w:tcW w:w="1559" w:type="dxa"/>
          </w:tcPr>
          <w:p w:rsidR="003B0CD4" w:rsidRDefault="003B0CD4" w:rsidP="003B0CD4">
            <w:pPr>
              <w:rPr>
                <w:lang w:eastAsia="zh-CN"/>
              </w:rPr>
            </w:pPr>
            <w:r>
              <w:rPr>
                <w:lang w:eastAsia="zh-CN"/>
              </w:rPr>
              <w:t>出现用户名为空提示</w:t>
            </w:r>
          </w:p>
        </w:tc>
      </w:tr>
      <w:tr w:rsidR="003B0CD4" w:rsidTr="00F82265">
        <w:tc>
          <w:tcPr>
            <w:tcW w:w="421" w:type="dxa"/>
          </w:tcPr>
          <w:p w:rsidR="003B0CD4" w:rsidRDefault="00A05CD6" w:rsidP="003B0C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25</w:t>
            </w:r>
          </w:p>
        </w:tc>
        <w:tc>
          <w:tcPr>
            <w:tcW w:w="992" w:type="dxa"/>
          </w:tcPr>
          <w:p w:rsidR="003B0CD4" w:rsidRDefault="004C50CF" w:rsidP="003B0CD4">
            <w:pPr>
              <w:rPr>
                <w:lang w:eastAsia="zh-CN"/>
              </w:rPr>
            </w:pPr>
            <w:r>
              <w:rPr>
                <w:lang w:eastAsia="zh-CN"/>
              </w:rPr>
              <w:t>TC</w:t>
            </w:r>
            <w:r>
              <w:rPr>
                <w:lang w:eastAsia="zh-CN"/>
              </w:rPr>
              <w:t>025</w:t>
            </w:r>
          </w:p>
        </w:tc>
        <w:tc>
          <w:tcPr>
            <w:tcW w:w="1276" w:type="dxa"/>
          </w:tcPr>
          <w:p w:rsidR="003B0CD4" w:rsidRDefault="003B0CD4" w:rsidP="003B0CD4">
            <w:pPr>
              <w:rPr>
                <w:lang w:eastAsia="zh-CN"/>
              </w:rPr>
            </w:pPr>
            <w:r>
              <w:rPr>
                <w:lang w:eastAsia="zh-CN"/>
              </w:rPr>
              <w:t>登录</w:t>
            </w:r>
          </w:p>
        </w:tc>
        <w:tc>
          <w:tcPr>
            <w:tcW w:w="1275" w:type="dxa"/>
          </w:tcPr>
          <w:p w:rsidR="003B0CD4" w:rsidRDefault="003B0CD4" w:rsidP="003B0CD4">
            <w:pPr>
              <w:rPr>
                <w:lang w:eastAsia="zh-CN"/>
              </w:rPr>
            </w:pPr>
            <w:r>
              <w:rPr>
                <w:lang w:eastAsia="zh-CN"/>
              </w:rPr>
              <w:t>登录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密码为空</w:t>
            </w:r>
          </w:p>
        </w:tc>
        <w:tc>
          <w:tcPr>
            <w:tcW w:w="4111" w:type="dxa"/>
          </w:tcPr>
          <w:p w:rsidR="003B0CD4" w:rsidRDefault="003B0CD4" w:rsidP="003B0C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前置条件：用户未登录</w:t>
            </w:r>
          </w:p>
          <w:p w:rsidR="003B0CD4" w:rsidRDefault="003B0CD4" w:rsidP="003B0C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点击“登录”</w:t>
            </w:r>
          </w:p>
          <w:p w:rsidR="003B0CD4" w:rsidRDefault="003B0CD4" w:rsidP="003B0C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输入用户名，不输入密码</w:t>
            </w:r>
          </w:p>
          <w:p w:rsidR="003B0CD4" w:rsidRDefault="003B0CD4" w:rsidP="003B0C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rFonts w:hint="eastAsia"/>
                <w:lang w:eastAsia="zh-CN"/>
              </w:rPr>
              <w:t>点击“登录”</w:t>
            </w:r>
          </w:p>
        </w:tc>
        <w:tc>
          <w:tcPr>
            <w:tcW w:w="1559" w:type="dxa"/>
          </w:tcPr>
          <w:p w:rsidR="003B0CD4" w:rsidRDefault="003B0CD4" w:rsidP="003B0CD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出现密码为空提示</w:t>
            </w:r>
          </w:p>
        </w:tc>
      </w:tr>
      <w:tr w:rsidR="003B0CD4" w:rsidTr="00F82265">
        <w:tc>
          <w:tcPr>
            <w:tcW w:w="421" w:type="dxa"/>
          </w:tcPr>
          <w:p w:rsidR="003B0CD4" w:rsidRDefault="00A05CD6" w:rsidP="003B0C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26</w:t>
            </w:r>
          </w:p>
        </w:tc>
        <w:tc>
          <w:tcPr>
            <w:tcW w:w="992" w:type="dxa"/>
          </w:tcPr>
          <w:p w:rsidR="003B0CD4" w:rsidRDefault="004C50CF" w:rsidP="003B0CD4">
            <w:pPr>
              <w:rPr>
                <w:lang w:eastAsia="zh-CN"/>
              </w:rPr>
            </w:pPr>
            <w:r>
              <w:rPr>
                <w:lang w:eastAsia="zh-CN"/>
              </w:rPr>
              <w:t>TC</w:t>
            </w:r>
            <w:r>
              <w:rPr>
                <w:lang w:eastAsia="zh-CN"/>
              </w:rPr>
              <w:t>026</w:t>
            </w:r>
          </w:p>
        </w:tc>
        <w:tc>
          <w:tcPr>
            <w:tcW w:w="1276" w:type="dxa"/>
          </w:tcPr>
          <w:p w:rsidR="003B0CD4" w:rsidRDefault="003B0CD4" w:rsidP="003B0C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  <w:tc>
          <w:tcPr>
            <w:tcW w:w="1275" w:type="dxa"/>
          </w:tcPr>
          <w:p w:rsidR="003B0CD4" w:rsidRDefault="003B0CD4" w:rsidP="003B0CD4">
            <w:pPr>
              <w:rPr>
                <w:lang w:eastAsia="zh-CN"/>
              </w:rPr>
            </w:pPr>
            <w:r>
              <w:rPr>
                <w:lang w:eastAsia="zh-CN"/>
              </w:rPr>
              <w:t>登录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用户名密码皆空</w:t>
            </w:r>
          </w:p>
        </w:tc>
        <w:tc>
          <w:tcPr>
            <w:tcW w:w="4111" w:type="dxa"/>
          </w:tcPr>
          <w:p w:rsidR="003B0CD4" w:rsidRDefault="003B0CD4" w:rsidP="003B0C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前置条件：用户未登录</w:t>
            </w:r>
          </w:p>
          <w:p w:rsidR="003B0CD4" w:rsidRDefault="003B0CD4" w:rsidP="003B0C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点击“登录”</w:t>
            </w:r>
          </w:p>
          <w:p w:rsidR="003B0CD4" w:rsidRDefault="003B0CD4" w:rsidP="003B0C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点击“登录”</w:t>
            </w:r>
          </w:p>
        </w:tc>
        <w:tc>
          <w:tcPr>
            <w:tcW w:w="1559" w:type="dxa"/>
          </w:tcPr>
          <w:p w:rsidR="003B0CD4" w:rsidRDefault="003B0CD4" w:rsidP="003B0CD4">
            <w:pPr>
              <w:rPr>
                <w:lang w:eastAsia="zh-CN"/>
              </w:rPr>
            </w:pPr>
            <w:r>
              <w:rPr>
                <w:lang w:eastAsia="zh-CN"/>
              </w:rPr>
              <w:t>出现两者皆为空提示</w:t>
            </w:r>
          </w:p>
        </w:tc>
      </w:tr>
      <w:tr w:rsidR="003B0CD4" w:rsidTr="00F82265">
        <w:tc>
          <w:tcPr>
            <w:tcW w:w="421" w:type="dxa"/>
          </w:tcPr>
          <w:p w:rsidR="003B0CD4" w:rsidRDefault="00A05CD6" w:rsidP="003B0C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27</w:t>
            </w:r>
          </w:p>
        </w:tc>
        <w:tc>
          <w:tcPr>
            <w:tcW w:w="992" w:type="dxa"/>
          </w:tcPr>
          <w:p w:rsidR="003B0CD4" w:rsidRDefault="004C50CF" w:rsidP="003B0CD4">
            <w:pPr>
              <w:rPr>
                <w:lang w:eastAsia="zh-CN"/>
              </w:rPr>
            </w:pPr>
            <w:r>
              <w:rPr>
                <w:lang w:eastAsia="zh-CN"/>
              </w:rPr>
              <w:t>TC</w:t>
            </w:r>
            <w:r>
              <w:rPr>
                <w:lang w:eastAsia="zh-CN"/>
              </w:rPr>
              <w:t>027</w:t>
            </w:r>
          </w:p>
        </w:tc>
        <w:tc>
          <w:tcPr>
            <w:tcW w:w="1276" w:type="dxa"/>
          </w:tcPr>
          <w:p w:rsidR="003B0CD4" w:rsidRDefault="003B0CD4" w:rsidP="003B0CD4">
            <w:pPr>
              <w:rPr>
                <w:lang w:eastAsia="zh-CN"/>
              </w:rPr>
            </w:pPr>
            <w:r>
              <w:rPr>
                <w:lang w:eastAsia="zh-CN"/>
              </w:rPr>
              <w:t>推送算法</w:t>
            </w:r>
          </w:p>
        </w:tc>
        <w:tc>
          <w:tcPr>
            <w:tcW w:w="1275" w:type="dxa"/>
          </w:tcPr>
          <w:p w:rsidR="003B0CD4" w:rsidRDefault="003B0CD4" w:rsidP="003B0CD4">
            <w:pPr>
              <w:rPr>
                <w:lang w:eastAsia="zh-CN"/>
              </w:rPr>
            </w:pPr>
            <w:r>
              <w:rPr>
                <w:lang w:eastAsia="zh-CN"/>
              </w:rPr>
              <w:t>正常推送</w:t>
            </w:r>
          </w:p>
        </w:tc>
        <w:tc>
          <w:tcPr>
            <w:tcW w:w="4111" w:type="dxa"/>
          </w:tcPr>
          <w:p w:rsidR="003B0CD4" w:rsidRDefault="003B0CD4" w:rsidP="003B0C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前置条件：用户已登录</w:t>
            </w:r>
          </w:p>
          <w:p w:rsidR="003B0CD4" w:rsidRDefault="003B0CD4" w:rsidP="003B0C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点击“发现”</w:t>
            </w:r>
          </w:p>
        </w:tc>
        <w:tc>
          <w:tcPr>
            <w:tcW w:w="1559" w:type="dxa"/>
          </w:tcPr>
          <w:p w:rsidR="003B0CD4" w:rsidRDefault="003B0CD4" w:rsidP="003B0CD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显示所有相应的话题</w:t>
            </w:r>
          </w:p>
        </w:tc>
      </w:tr>
    </w:tbl>
    <w:p w:rsidR="0037181D" w:rsidRDefault="0037181D" w:rsidP="0037181D">
      <w:pPr>
        <w:pStyle w:val="2"/>
        <w:rPr>
          <w:lang w:eastAsia="zh-CN"/>
        </w:rPr>
      </w:pPr>
      <w:bookmarkStart w:id="17" w:name="_Toc393891164"/>
      <w:r>
        <w:rPr>
          <w:rFonts w:hint="eastAsia"/>
          <w:lang w:eastAsia="zh-CN"/>
        </w:rPr>
        <w:t>非功能测试</w:t>
      </w:r>
      <w:bookmarkEnd w:id="17"/>
    </w:p>
    <w:p w:rsidR="0037181D" w:rsidRDefault="0037181D" w:rsidP="00E6049D">
      <w:pPr>
        <w:pStyle w:val="InfoBlue"/>
      </w:pPr>
      <w:r>
        <w:rPr>
          <w:rFonts w:hint="eastAsia"/>
        </w:rPr>
        <w:t>[简要</w:t>
      </w:r>
      <w:proofErr w:type="gramStart"/>
      <w:r>
        <w:rPr>
          <w:rFonts w:hint="eastAsia"/>
        </w:rPr>
        <w:t>描述非</w:t>
      </w:r>
      <w:proofErr w:type="gramEnd"/>
      <w:r>
        <w:rPr>
          <w:rFonts w:hint="eastAsia"/>
        </w:rPr>
        <w:t>功能测试用例列表的组织方法。根据所测系统的具体情况，可以选择性地对相关非功能项进行必要的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测试。]</w:t>
      </w:r>
    </w:p>
    <w:p w:rsidR="0037181D" w:rsidRDefault="0037181D" w:rsidP="0037181D">
      <w:pPr>
        <w:rPr>
          <w:lang w:eastAsia="zh-CN"/>
        </w:rPr>
      </w:pPr>
    </w:p>
    <w:p w:rsidR="0037181D" w:rsidRPr="007F0F6E" w:rsidRDefault="0037181D" w:rsidP="0037181D">
      <w:pPr>
        <w:jc w:val="center"/>
        <w:rPr>
          <w:b/>
          <w:sz w:val="21"/>
          <w:szCs w:val="21"/>
          <w:lang w:eastAsia="zh-CN"/>
        </w:rPr>
      </w:pPr>
      <w:r w:rsidRPr="007D62E1">
        <w:rPr>
          <w:b/>
          <w:sz w:val="21"/>
          <w:szCs w:val="21"/>
          <w:lang w:eastAsia="zh-CN"/>
        </w:rPr>
        <w:t>表</w:t>
      </w:r>
      <w:r>
        <w:rPr>
          <w:rFonts w:hint="eastAsia"/>
          <w:b/>
          <w:sz w:val="21"/>
          <w:szCs w:val="21"/>
          <w:lang w:eastAsia="zh-CN"/>
        </w:rPr>
        <w:t xml:space="preserve">2 </w:t>
      </w:r>
      <w:r>
        <w:rPr>
          <w:rFonts w:hint="eastAsia"/>
          <w:b/>
          <w:sz w:val="21"/>
          <w:szCs w:val="21"/>
          <w:lang w:eastAsia="zh-CN"/>
        </w:rPr>
        <w:t>非</w:t>
      </w:r>
      <w:r w:rsidRPr="007D62E1">
        <w:rPr>
          <w:rFonts w:hint="eastAsia"/>
          <w:b/>
          <w:sz w:val="21"/>
          <w:szCs w:val="21"/>
          <w:lang w:eastAsia="zh-CN"/>
        </w:rPr>
        <w:t>功能测试测试用例列表</w:t>
      </w:r>
    </w:p>
    <w:p w:rsidR="0037181D" w:rsidRPr="0037181D" w:rsidRDefault="0037181D" w:rsidP="0037181D">
      <w:pPr>
        <w:rPr>
          <w:lang w:eastAsia="zh-CN"/>
        </w:rPr>
      </w:pPr>
    </w:p>
    <w:tbl>
      <w:tblPr>
        <w:tblStyle w:val="af0"/>
        <w:tblW w:w="9634" w:type="dxa"/>
        <w:tblLook w:val="04A0" w:firstRow="1" w:lastRow="0" w:firstColumn="1" w:lastColumn="0" w:noHBand="0" w:noVBand="1"/>
      </w:tblPr>
      <w:tblGrid>
        <w:gridCol w:w="421"/>
        <w:gridCol w:w="992"/>
        <w:gridCol w:w="1134"/>
        <w:gridCol w:w="1417"/>
        <w:gridCol w:w="4111"/>
        <w:gridCol w:w="1559"/>
      </w:tblGrid>
      <w:tr w:rsidR="0037181D" w:rsidTr="006534F1">
        <w:tc>
          <w:tcPr>
            <w:tcW w:w="421" w:type="dxa"/>
          </w:tcPr>
          <w:p w:rsidR="003F6C74" w:rsidRDefault="0037181D" w:rsidP="00C956D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序</w:t>
            </w:r>
          </w:p>
          <w:p w:rsidR="0037181D" w:rsidRDefault="0037181D" w:rsidP="00C956D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号</w:t>
            </w:r>
          </w:p>
        </w:tc>
        <w:tc>
          <w:tcPr>
            <w:tcW w:w="992" w:type="dxa"/>
          </w:tcPr>
          <w:p w:rsidR="0037181D" w:rsidRDefault="0037181D" w:rsidP="00C956D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测试用</w:t>
            </w:r>
          </w:p>
          <w:p w:rsidR="0037181D" w:rsidRDefault="0037181D" w:rsidP="00C956D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例编号</w:t>
            </w:r>
          </w:p>
        </w:tc>
        <w:tc>
          <w:tcPr>
            <w:tcW w:w="1134" w:type="dxa"/>
          </w:tcPr>
          <w:p w:rsidR="0037181D" w:rsidRDefault="0037181D" w:rsidP="0037181D">
            <w:pPr>
              <w:jc w:val="center"/>
              <w:rPr>
                <w:lang w:eastAsia="zh-CN"/>
              </w:rPr>
            </w:pPr>
          </w:p>
          <w:p w:rsidR="0037181D" w:rsidRDefault="0037181D" w:rsidP="0037181D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测试项</w:t>
            </w:r>
          </w:p>
        </w:tc>
        <w:tc>
          <w:tcPr>
            <w:tcW w:w="1417" w:type="dxa"/>
          </w:tcPr>
          <w:p w:rsidR="0037181D" w:rsidRDefault="0037181D" w:rsidP="00C956D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测试用</w:t>
            </w:r>
          </w:p>
          <w:p w:rsidR="0037181D" w:rsidRDefault="0037181D" w:rsidP="00C956D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例标题</w:t>
            </w:r>
          </w:p>
        </w:tc>
        <w:tc>
          <w:tcPr>
            <w:tcW w:w="4111" w:type="dxa"/>
          </w:tcPr>
          <w:p w:rsidR="0037181D" w:rsidRDefault="0037181D" w:rsidP="00C956DF">
            <w:pPr>
              <w:jc w:val="center"/>
              <w:rPr>
                <w:lang w:eastAsia="zh-CN"/>
              </w:rPr>
            </w:pPr>
          </w:p>
          <w:p w:rsidR="0037181D" w:rsidRDefault="0037181D" w:rsidP="00C956D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前置条件及操作步骤</w:t>
            </w:r>
          </w:p>
        </w:tc>
        <w:tc>
          <w:tcPr>
            <w:tcW w:w="1559" w:type="dxa"/>
          </w:tcPr>
          <w:p w:rsidR="0037181D" w:rsidRDefault="0037181D" w:rsidP="00C956DF">
            <w:pPr>
              <w:jc w:val="center"/>
              <w:rPr>
                <w:lang w:eastAsia="zh-CN"/>
              </w:rPr>
            </w:pPr>
          </w:p>
          <w:p w:rsidR="0037181D" w:rsidRDefault="0037181D" w:rsidP="00C956D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</w:tr>
      <w:tr w:rsidR="0037181D" w:rsidTr="006534F1">
        <w:tc>
          <w:tcPr>
            <w:tcW w:w="421" w:type="dxa"/>
          </w:tcPr>
          <w:p w:rsidR="0037181D" w:rsidRDefault="004C50CF" w:rsidP="00C956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28</w:t>
            </w:r>
          </w:p>
        </w:tc>
        <w:tc>
          <w:tcPr>
            <w:tcW w:w="992" w:type="dxa"/>
          </w:tcPr>
          <w:p w:rsidR="0037181D" w:rsidRDefault="004C50CF" w:rsidP="00C956DF">
            <w:pPr>
              <w:rPr>
                <w:lang w:eastAsia="zh-CN"/>
              </w:rPr>
            </w:pPr>
            <w:r>
              <w:rPr>
                <w:lang w:eastAsia="zh-CN"/>
              </w:rPr>
              <w:t>TC</w:t>
            </w:r>
            <w:r>
              <w:rPr>
                <w:lang w:eastAsia="zh-CN"/>
              </w:rPr>
              <w:t>028</w:t>
            </w:r>
          </w:p>
        </w:tc>
        <w:tc>
          <w:tcPr>
            <w:tcW w:w="1134" w:type="dxa"/>
          </w:tcPr>
          <w:p w:rsidR="0037181D" w:rsidRDefault="00620F44" w:rsidP="006534F1">
            <w:pPr>
              <w:rPr>
                <w:lang w:eastAsia="zh-CN"/>
              </w:rPr>
            </w:pPr>
            <w:r>
              <w:rPr>
                <w:lang w:eastAsia="zh-CN"/>
              </w:rPr>
              <w:t>性能</w:t>
            </w:r>
          </w:p>
        </w:tc>
        <w:tc>
          <w:tcPr>
            <w:tcW w:w="1417" w:type="dxa"/>
          </w:tcPr>
          <w:p w:rsidR="0037181D" w:rsidRDefault="003B71C8" w:rsidP="00C956DF">
            <w:pPr>
              <w:rPr>
                <w:lang w:eastAsia="zh-CN"/>
              </w:rPr>
            </w:pPr>
            <w:r>
              <w:rPr>
                <w:lang w:eastAsia="zh-CN"/>
              </w:rPr>
              <w:t>登录时间测试</w:t>
            </w:r>
          </w:p>
        </w:tc>
        <w:tc>
          <w:tcPr>
            <w:tcW w:w="4111" w:type="dxa"/>
          </w:tcPr>
          <w:p w:rsidR="0037181D" w:rsidRDefault="00912E79" w:rsidP="00C956DF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用户已具有账号</w:t>
            </w:r>
          </w:p>
          <w:p w:rsidR="00BC4C5B" w:rsidRDefault="00F05757" w:rsidP="00C956DF">
            <w:pPr>
              <w:rPr>
                <w:lang w:eastAsia="zh-CN"/>
              </w:rPr>
            </w:pPr>
            <w:r>
              <w:rPr>
                <w:lang w:eastAsia="zh-CN"/>
              </w:rPr>
              <w:t>操作步骤</w:t>
            </w:r>
            <w:r>
              <w:rPr>
                <w:rFonts w:hint="eastAsia"/>
                <w:lang w:eastAsia="zh-CN"/>
              </w:rPr>
              <w:t>：</w:t>
            </w:r>
          </w:p>
          <w:p w:rsidR="00F05757" w:rsidRDefault="00F05757" w:rsidP="00C956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用户输入账号密码，点击登录按钮</w:t>
            </w:r>
          </w:p>
          <w:p w:rsidR="006E6CCA" w:rsidRDefault="006E6CCA" w:rsidP="00C956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 w:rsidR="007B37CE">
              <w:rPr>
                <w:rFonts w:hint="eastAsia"/>
                <w:lang w:eastAsia="zh-CN"/>
              </w:rPr>
              <w:t>计时开始，等待至登入应用后计时结束</w:t>
            </w:r>
          </w:p>
        </w:tc>
        <w:tc>
          <w:tcPr>
            <w:tcW w:w="1559" w:type="dxa"/>
          </w:tcPr>
          <w:p w:rsidR="0037181D" w:rsidRDefault="00875F72" w:rsidP="00C956DF">
            <w:pPr>
              <w:rPr>
                <w:lang w:eastAsia="zh-CN"/>
              </w:rPr>
            </w:pPr>
            <w:r>
              <w:rPr>
                <w:lang w:eastAsia="zh-CN"/>
              </w:rPr>
              <w:t>用户正常登入应用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计时结果在</w:t>
            </w:r>
            <w:r w:rsidR="00545348">
              <w:rPr>
                <w:rFonts w:hint="eastAsia"/>
                <w:lang w:eastAsia="zh-CN"/>
              </w:rPr>
              <w:t>1s</w:t>
            </w:r>
            <w:r w:rsidR="00545348">
              <w:rPr>
                <w:rFonts w:hint="eastAsia"/>
                <w:lang w:eastAsia="zh-CN"/>
              </w:rPr>
              <w:t>之内</w:t>
            </w:r>
          </w:p>
        </w:tc>
      </w:tr>
      <w:tr w:rsidR="0037181D" w:rsidTr="006534F1">
        <w:tc>
          <w:tcPr>
            <w:tcW w:w="421" w:type="dxa"/>
          </w:tcPr>
          <w:p w:rsidR="0037181D" w:rsidRDefault="004C50CF" w:rsidP="00C956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29</w:t>
            </w:r>
          </w:p>
        </w:tc>
        <w:tc>
          <w:tcPr>
            <w:tcW w:w="992" w:type="dxa"/>
          </w:tcPr>
          <w:p w:rsidR="0037181D" w:rsidRDefault="004C50CF" w:rsidP="00C956DF">
            <w:pPr>
              <w:rPr>
                <w:lang w:eastAsia="zh-CN"/>
              </w:rPr>
            </w:pPr>
            <w:r>
              <w:rPr>
                <w:lang w:eastAsia="zh-CN"/>
              </w:rPr>
              <w:t>TC</w:t>
            </w:r>
            <w:r>
              <w:rPr>
                <w:lang w:eastAsia="zh-CN"/>
              </w:rPr>
              <w:t>029</w:t>
            </w:r>
          </w:p>
        </w:tc>
        <w:tc>
          <w:tcPr>
            <w:tcW w:w="1134" w:type="dxa"/>
          </w:tcPr>
          <w:p w:rsidR="0037181D" w:rsidRDefault="00226B8D" w:rsidP="00C956DF">
            <w:pPr>
              <w:rPr>
                <w:lang w:eastAsia="zh-CN"/>
              </w:rPr>
            </w:pPr>
            <w:r>
              <w:rPr>
                <w:lang w:eastAsia="zh-CN"/>
              </w:rPr>
              <w:t>性能</w:t>
            </w:r>
          </w:p>
        </w:tc>
        <w:tc>
          <w:tcPr>
            <w:tcW w:w="1417" w:type="dxa"/>
          </w:tcPr>
          <w:p w:rsidR="0037181D" w:rsidRDefault="00783A1B" w:rsidP="00C956DF">
            <w:pPr>
              <w:rPr>
                <w:lang w:eastAsia="zh-CN"/>
              </w:rPr>
            </w:pPr>
            <w:r>
              <w:rPr>
                <w:lang w:eastAsia="zh-CN"/>
              </w:rPr>
              <w:t>加入聊天时间测试</w:t>
            </w:r>
          </w:p>
        </w:tc>
        <w:tc>
          <w:tcPr>
            <w:tcW w:w="4111" w:type="dxa"/>
          </w:tcPr>
          <w:p w:rsidR="0037181D" w:rsidRDefault="00D3203E" w:rsidP="00C956DF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用户已登录</w:t>
            </w:r>
          </w:p>
          <w:p w:rsidR="00B001CC" w:rsidRDefault="00B001CC" w:rsidP="00C956DF">
            <w:pPr>
              <w:rPr>
                <w:lang w:eastAsia="zh-CN"/>
              </w:rPr>
            </w:pPr>
            <w:r>
              <w:rPr>
                <w:lang w:eastAsia="zh-CN"/>
              </w:rPr>
              <w:t>操作步骤</w:t>
            </w:r>
            <w:r>
              <w:rPr>
                <w:rFonts w:hint="eastAsia"/>
                <w:lang w:eastAsia="zh-CN"/>
              </w:rPr>
              <w:t>：</w:t>
            </w:r>
          </w:p>
          <w:p w:rsidR="00B001CC" w:rsidRDefault="00B001CC" w:rsidP="00C956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用户点击加入聊天</w:t>
            </w:r>
          </w:p>
          <w:p w:rsidR="00B001CC" w:rsidRDefault="00F240DB" w:rsidP="00C956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.</w:t>
            </w:r>
            <w:r>
              <w:rPr>
                <w:lang w:eastAsia="zh-CN"/>
              </w:rPr>
              <w:t>计时开始</w:t>
            </w:r>
            <w:r>
              <w:rPr>
                <w:rFonts w:hint="eastAsia"/>
                <w:lang w:eastAsia="zh-CN"/>
              </w:rPr>
              <w:t>，</w:t>
            </w:r>
            <w:proofErr w:type="gramStart"/>
            <w:r>
              <w:rPr>
                <w:lang w:eastAsia="zh-CN"/>
              </w:rPr>
              <w:t>待成功</w:t>
            </w:r>
            <w:proofErr w:type="gramEnd"/>
            <w:r>
              <w:rPr>
                <w:lang w:eastAsia="zh-CN"/>
              </w:rPr>
              <w:t>加入聊天后计时结束</w:t>
            </w:r>
          </w:p>
        </w:tc>
        <w:tc>
          <w:tcPr>
            <w:tcW w:w="1559" w:type="dxa"/>
          </w:tcPr>
          <w:p w:rsidR="0037181D" w:rsidRDefault="004D16D7" w:rsidP="00C956DF">
            <w:pPr>
              <w:rPr>
                <w:lang w:eastAsia="zh-CN"/>
              </w:rPr>
            </w:pPr>
            <w:r>
              <w:rPr>
                <w:lang w:eastAsia="zh-CN"/>
              </w:rPr>
              <w:t>用户成功加入聊天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计时结果应在</w:t>
            </w:r>
            <w:r>
              <w:rPr>
                <w:rFonts w:hint="eastAsia"/>
                <w:lang w:eastAsia="zh-CN"/>
              </w:rPr>
              <w:t>1s</w:t>
            </w:r>
            <w:r>
              <w:rPr>
                <w:rFonts w:hint="eastAsia"/>
                <w:lang w:eastAsia="zh-CN"/>
              </w:rPr>
              <w:t>之内</w:t>
            </w:r>
          </w:p>
        </w:tc>
      </w:tr>
      <w:tr w:rsidR="0037181D" w:rsidTr="006534F1">
        <w:tc>
          <w:tcPr>
            <w:tcW w:w="421" w:type="dxa"/>
          </w:tcPr>
          <w:p w:rsidR="0037181D" w:rsidRDefault="004C50CF" w:rsidP="00C956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30</w:t>
            </w:r>
          </w:p>
        </w:tc>
        <w:tc>
          <w:tcPr>
            <w:tcW w:w="992" w:type="dxa"/>
          </w:tcPr>
          <w:p w:rsidR="0037181D" w:rsidRDefault="004C50CF" w:rsidP="00C956DF">
            <w:pPr>
              <w:rPr>
                <w:lang w:eastAsia="zh-CN"/>
              </w:rPr>
            </w:pPr>
            <w:r>
              <w:rPr>
                <w:lang w:eastAsia="zh-CN"/>
              </w:rPr>
              <w:t>TC</w:t>
            </w:r>
            <w:r>
              <w:rPr>
                <w:lang w:eastAsia="zh-CN"/>
              </w:rPr>
              <w:t>030</w:t>
            </w:r>
          </w:p>
        </w:tc>
        <w:tc>
          <w:tcPr>
            <w:tcW w:w="1134" w:type="dxa"/>
          </w:tcPr>
          <w:p w:rsidR="0037181D" w:rsidRDefault="00DB56D8" w:rsidP="00C956DF">
            <w:pPr>
              <w:rPr>
                <w:lang w:eastAsia="zh-CN"/>
              </w:rPr>
            </w:pPr>
            <w:r>
              <w:rPr>
                <w:lang w:eastAsia="zh-CN"/>
              </w:rPr>
              <w:t>性能</w:t>
            </w:r>
          </w:p>
        </w:tc>
        <w:tc>
          <w:tcPr>
            <w:tcW w:w="1417" w:type="dxa"/>
          </w:tcPr>
          <w:p w:rsidR="0037181D" w:rsidRDefault="00974D53" w:rsidP="00C956DF">
            <w:pPr>
              <w:rPr>
                <w:lang w:eastAsia="zh-CN"/>
              </w:rPr>
            </w:pPr>
            <w:r>
              <w:rPr>
                <w:lang w:eastAsia="zh-CN"/>
              </w:rPr>
              <w:t>加载聊天内容响应时间测试</w:t>
            </w:r>
          </w:p>
        </w:tc>
        <w:tc>
          <w:tcPr>
            <w:tcW w:w="4111" w:type="dxa"/>
          </w:tcPr>
          <w:p w:rsidR="0037181D" w:rsidRDefault="00AE0738" w:rsidP="00C956DF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用户已正常加入一个聊天</w:t>
            </w:r>
          </w:p>
          <w:p w:rsidR="00A6246F" w:rsidRDefault="00A6246F" w:rsidP="00C956DF">
            <w:pPr>
              <w:rPr>
                <w:lang w:eastAsia="zh-CN"/>
              </w:rPr>
            </w:pPr>
            <w:r>
              <w:rPr>
                <w:lang w:eastAsia="zh-CN"/>
              </w:rPr>
              <w:t>操作步骤</w:t>
            </w:r>
            <w:r>
              <w:rPr>
                <w:rFonts w:hint="eastAsia"/>
                <w:lang w:eastAsia="zh-CN"/>
              </w:rPr>
              <w:t>：</w:t>
            </w:r>
          </w:p>
          <w:p w:rsidR="00A6246F" w:rsidRDefault="00A6246F" w:rsidP="00C956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用户下拉进行刷新，同时开始计时</w:t>
            </w:r>
          </w:p>
          <w:p w:rsidR="00A6246F" w:rsidRDefault="00A6246F" w:rsidP="00C956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在聊天内容加载完成后停止计时</w:t>
            </w:r>
          </w:p>
        </w:tc>
        <w:tc>
          <w:tcPr>
            <w:tcW w:w="1559" w:type="dxa"/>
          </w:tcPr>
          <w:p w:rsidR="0037181D" w:rsidRDefault="00135D9F" w:rsidP="00C956DF">
            <w:pPr>
              <w:rPr>
                <w:lang w:eastAsia="zh-CN"/>
              </w:rPr>
            </w:pPr>
            <w:r>
              <w:rPr>
                <w:lang w:eastAsia="zh-CN"/>
              </w:rPr>
              <w:t>聊天内容完成加载</w:t>
            </w:r>
            <w:r>
              <w:rPr>
                <w:rFonts w:hint="eastAsia"/>
                <w:lang w:eastAsia="zh-CN"/>
              </w:rPr>
              <w:t>，</w:t>
            </w:r>
            <w:r w:rsidR="00946826">
              <w:rPr>
                <w:lang w:eastAsia="zh-CN"/>
              </w:rPr>
              <w:t>计时结果应在</w:t>
            </w:r>
            <w:r w:rsidR="00946826">
              <w:rPr>
                <w:rFonts w:hint="eastAsia"/>
                <w:lang w:eastAsia="zh-CN"/>
              </w:rPr>
              <w:t>3s</w:t>
            </w:r>
            <w:r w:rsidR="00946826">
              <w:rPr>
                <w:rFonts w:hint="eastAsia"/>
                <w:lang w:eastAsia="zh-CN"/>
              </w:rPr>
              <w:t>之内</w:t>
            </w:r>
          </w:p>
        </w:tc>
      </w:tr>
      <w:tr w:rsidR="0037181D" w:rsidTr="006534F1">
        <w:tc>
          <w:tcPr>
            <w:tcW w:w="421" w:type="dxa"/>
          </w:tcPr>
          <w:p w:rsidR="0037181D" w:rsidRDefault="004C50CF" w:rsidP="00C956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31</w:t>
            </w:r>
          </w:p>
        </w:tc>
        <w:tc>
          <w:tcPr>
            <w:tcW w:w="992" w:type="dxa"/>
          </w:tcPr>
          <w:p w:rsidR="0037181D" w:rsidRDefault="004C50CF" w:rsidP="00C956DF">
            <w:pPr>
              <w:rPr>
                <w:lang w:eastAsia="zh-CN"/>
              </w:rPr>
            </w:pPr>
            <w:r>
              <w:rPr>
                <w:lang w:eastAsia="zh-CN"/>
              </w:rPr>
              <w:t>TC</w:t>
            </w:r>
            <w:r>
              <w:rPr>
                <w:lang w:eastAsia="zh-CN"/>
              </w:rPr>
              <w:t>031</w:t>
            </w:r>
          </w:p>
        </w:tc>
        <w:tc>
          <w:tcPr>
            <w:tcW w:w="1134" w:type="dxa"/>
          </w:tcPr>
          <w:p w:rsidR="0037181D" w:rsidRDefault="00597762" w:rsidP="00C956DF">
            <w:pPr>
              <w:rPr>
                <w:lang w:eastAsia="zh-CN"/>
              </w:rPr>
            </w:pPr>
            <w:r>
              <w:rPr>
                <w:lang w:eastAsia="zh-CN"/>
              </w:rPr>
              <w:t>兼容性</w:t>
            </w:r>
          </w:p>
        </w:tc>
        <w:tc>
          <w:tcPr>
            <w:tcW w:w="1417" w:type="dxa"/>
          </w:tcPr>
          <w:p w:rsidR="0037181D" w:rsidRDefault="00834224" w:rsidP="00C956DF">
            <w:pPr>
              <w:rPr>
                <w:lang w:eastAsia="zh-CN"/>
              </w:rPr>
            </w:pPr>
            <w:r>
              <w:rPr>
                <w:lang w:eastAsia="zh-CN"/>
              </w:rPr>
              <w:t>系统兼容版本测试</w:t>
            </w:r>
          </w:p>
        </w:tc>
        <w:tc>
          <w:tcPr>
            <w:tcW w:w="4111" w:type="dxa"/>
          </w:tcPr>
          <w:p w:rsidR="0037181D" w:rsidRDefault="005E0532" w:rsidP="00C956DF">
            <w:pPr>
              <w:rPr>
                <w:lang w:eastAsia="zh-CN"/>
              </w:rPr>
            </w:pPr>
            <w:r>
              <w:rPr>
                <w:lang w:eastAsia="zh-CN"/>
              </w:rPr>
              <w:t>操作步骤</w:t>
            </w:r>
            <w:r>
              <w:rPr>
                <w:rFonts w:hint="eastAsia"/>
                <w:lang w:eastAsia="zh-CN"/>
              </w:rPr>
              <w:t>：</w:t>
            </w:r>
          </w:p>
          <w:p w:rsidR="005E0532" w:rsidRDefault="005E0532" w:rsidP="00C956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安装</w:t>
            </w:r>
            <w:r>
              <w:rPr>
                <w:rFonts w:hint="eastAsia"/>
                <w:lang w:eastAsia="zh-CN"/>
              </w:rPr>
              <w:t>Android</w:t>
            </w:r>
            <w:r>
              <w:rPr>
                <w:lang w:eastAsia="zh-CN"/>
              </w:rPr>
              <w:t>4.0</w:t>
            </w:r>
            <w:r>
              <w:rPr>
                <w:lang w:eastAsia="zh-CN"/>
              </w:rPr>
              <w:t>版本的虚拟机</w:t>
            </w:r>
          </w:p>
          <w:p w:rsidR="00B86473" w:rsidRDefault="00B86473" w:rsidP="00C956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在该虚拟机上安装只聊</w:t>
            </w:r>
            <w:r>
              <w:rPr>
                <w:rFonts w:hint="eastAsia"/>
                <w:lang w:eastAsia="zh-CN"/>
              </w:rPr>
              <w:t>app</w:t>
            </w:r>
            <w:r>
              <w:rPr>
                <w:rFonts w:hint="eastAsia"/>
                <w:lang w:eastAsia="zh-CN"/>
              </w:rPr>
              <w:t>并进行功能测试</w:t>
            </w:r>
          </w:p>
        </w:tc>
        <w:tc>
          <w:tcPr>
            <w:tcW w:w="1559" w:type="dxa"/>
          </w:tcPr>
          <w:p w:rsidR="0037181D" w:rsidRDefault="00307E20" w:rsidP="00C956DF">
            <w:pPr>
              <w:rPr>
                <w:lang w:eastAsia="zh-CN"/>
              </w:rPr>
            </w:pPr>
            <w:r>
              <w:rPr>
                <w:lang w:eastAsia="zh-CN"/>
              </w:rPr>
              <w:t>App</w:t>
            </w:r>
            <w:r>
              <w:rPr>
                <w:lang w:eastAsia="zh-CN"/>
              </w:rPr>
              <w:t>被正常安装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功能测试结果同其他版本的</w:t>
            </w:r>
            <w:r>
              <w:rPr>
                <w:lang w:eastAsia="zh-CN"/>
              </w:rPr>
              <w:t>Android</w:t>
            </w:r>
            <w:r>
              <w:rPr>
                <w:lang w:eastAsia="zh-CN"/>
              </w:rPr>
              <w:t>系统相同</w:t>
            </w:r>
          </w:p>
        </w:tc>
      </w:tr>
    </w:tbl>
    <w:p w:rsidR="0037181D" w:rsidRPr="0059232E" w:rsidRDefault="0037181D" w:rsidP="0059232E">
      <w:pPr>
        <w:rPr>
          <w:lang w:eastAsia="zh-CN"/>
        </w:rPr>
      </w:pPr>
    </w:p>
    <w:sectPr w:rsidR="0037181D" w:rsidRPr="0059232E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FB2" w:rsidRDefault="006F6FB2">
      <w:r>
        <w:separator/>
      </w:r>
    </w:p>
  </w:endnote>
  <w:endnote w:type="continuationSeparator" w:id="0">
    <w:p w:rsidR="006F6FB2" w:rsidRDefault="006F6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401" w:rsidRDefault="001B0401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B0401" w:rsidRDefault="001B0401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B04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 w:rsidP="00A76958"/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2625D1"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2625D1">
            <w:rPr>
              <w:rStyle w:val="a8"/>
              <w:noProof/>
            </w:rPr>
            <w:t>7</w:t>
          </w:r>
          <w:r>
            <w:rPr>
              <w:rStyle w:val="a8"/>
            </w:rPr>
            <w:fldChar w:fldCharType="end"/>
          </w:r>
        </w:p>
      </w:tc>
    </w:tr>
  </w:tbl>
  <w:p w:rsidR="001B0401" w:rsidRDefault="001B0401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401" w:rsidRDefault="001B040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FB2" w:rsidRDefault="006F6FB2">
      <w:r>
        <w:separator/>
      </w:r>
    </w:p>
  </w:footnote>
  <w:footnote w:type="continuationSeparator" w:id="0">
    <w:p w:rsidR="006F6FB2" w:rsidRDefault="006F6F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401" w:rsidRDefault="001B0401">
    <w:pPr>
      <w:rPr>
        <w:sz w:val="24"/>
      </w:rPr>
    </w:pPr>
  </w:p>
  <w:p w:rsidR="001B0401" w:rsidRDefault="001B0401">
    <w:pPr>
      <w:pBdr>
        <w:top w:val="single" w:sz="6" w:space="1" w:color="auto"/>
      </w:pBdr>
      <w:rPr>
        <w:sz w:val="24"/>
      </w:rPr>
    </w:pPr>
  </w:p>
  <w:p w:rsidR="001B0401" w:rsidRDefault="001B040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762F4E">
      <w:rPr>
        <w:rFonts w:ascii="Arial" w:hAnsi="Arial"/>
        <w:b/>
        <w:sz w:val="36"/>
      </w:rPr>
      <w:t>&lt;S</w:t>
    </w:r>
    <w:r w:rsidR="00762F4E">
      <w:rPr>
        <w:rFonts w:ascii="Arial" w:hAnsi="Arial"/>
        <w:b/>
        <w:sz w:val="36"/>
        <w:lang w:eastAsia="zh-CN"/>
      </w:rPr>
      <w:t>JTU</w:t>
    </w:r>
    <w:r w:rsidR="00762F4E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1B0401" w:rsidRDefault="001B0401">
    <w:pPr>
      <w:pBdr>
        <w:bottom w:val="single" w:sz="6" w:space="1" w:color="auto"/>
      </w:pBdr>
      <w:jc w:val="right"/>
      <w:rPr>
        <w:sz w:val="24"/>
      </w:rPr>
    </w:pPr>
  </w:p>
  <w:p w:rsidR="001B0401" w:rsidRDefault="001B0401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B0401">
      <w:tc>
        <w:tcPr>
          <w:tcW w:w="6379" w:type="dxa"/>
        </w:tcPr>
        <w:p w:rsidR="001B0401" w:rsidRDefault="00EF2CCF" w:rsidP="005C3BA4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762F4E">
            <w:t>&lt;</w:t>
          </w:r>
          <w:proofErr w:type="spellStart"/>
          <w:r w:rsidR="005C3BA4">
            <w:t>项目名称</w:t>
          </w:r>
          <w:proofErr w:type="spellEnd"/>
          <w:r w:rsidR="00762F4E">
            <w:t>&gt;</w:t>
          </w:r>
          <w:r>
            <w:fldChar w:fldCharType="end"/>
          </w:r>
        </w:p>
      </w:tc>
      <w:tc>
        <w:tcPr>
          <w:tcW w:w="3179" w:type="dxa"/>
        </w:tcPr>
        <w:p w:rsidR="001B0401" w:rsidRDefault="001B0401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rFonts w:hint="eastAsia"/>
              <w:lang w:eastAsia="zh-CN"/>
            </w:rPr>
            <w:t>版本</w:t>
          </w:r>
          <w:r>
            <w:t>:           &lt;1.0&gt;</w:t>
          </w:r>
        </w:p>
      </w:tc>
    </w:tr>
    <w:tr w:rsidR="001B0401">
      <w:tc>
        <w:tcPr>
          <w:tcW w:w="6379" w:type="dxa"/>
        </w:tcPr>
        <w:p w:rsidR="001B0401" w:rsidRDefault="00EF2CCF">
          <w:pPr>
            <w:rPr>
              <w:lang w:eastAsia="zh-CN"/>
            </w:rPr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762F4E">
            <w:rPr>
              <w:rFonts w:hint="eastAsia"/>
            </w:rPr>
            <w:t>测试用例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1B0401" w:rsidRDefault="005C3BA4">
          <w:r>
            <w:t xml:space="preserve">  Date:  &lt;</w:t>
          </w:r>
          <w:proofErr w:type="spellStart"/>
          <w:r>
            <w:t>dd</w:t>
          </w:r>
          <w:proofErr w:type="spellEnd"/>
          <w:r>
            <w:t>/mm</w:t>
          </w:r>
          <w:r w:rsidR="001B0401">
            <w:t>/</w:t>
          </w:r>
          <w:proofErr w:type="spellStart"/>
          <w:r w:rsidR="001B0401">
            <w:t>yy</w:t>
          </w:r>
          <w:r>
            <w:t>yy</w:t>
          </w:r>
          <w:proofErr w:type="spellEnd"/>
          <w:r w:rsidR="001B0401">
            <w:t>&gt;</w:t>
          </w:r>
        </w:p>
      </w:tc>
    </w:tr>
    <w:tr w:rsidR="001B0401">
      <w:tc>
        <w:tcPr>
          <w:tcW w:w="9558" w:type="dxa"/>
          <w:gridSpan w:val="2"/>
        </w:tcPr>
        <w:p w:rsidR="001B0401" w:rsidRDefault="001B0401" w:rsidP="00E2168C">
          <w:r>
            <w:t>&lt;</w:t>
          </w:r>
          <w:proofErr w:type="spellStart"/>
          <w:r w:rsidR="00E2168C">
            <w:t>文档</w:t>
          </w:r>
          <w:r w:rsidR="00E2168C">
            <w:t>ID</w:t>
          </w:r>
          <w:proofErr w:type="spellEnd"/>
          <w:r>
            <w:t>&gt;</w:t>
          </w:r>
        </w:p>
      </w:tc>
    </w:tr>
  </w:tbl>
  <w:p w:rsidR="001B0401" w:rsidRDefault="001B0401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401" w:rsidRDefault="001B040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E477B74"/>
    <w:multiLevelType w:val="multilevel"/>
    <w:tmpl w:val="E71A8BD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7676020"/>
    <w:multiLevelType w:val="hybridMultilevel"/>
    <w:tmpl w:val="6332F192"/>
    <w:lvl w:ilvl="0" w:tplc="0518E5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20520E9"/>
    <w:multiLevelType w:val="hybridMultilevel"/>
    <w:tmpl w:val="6332F192"/>
    <w:lvl w:ilvl="0" w:tplc="0518E5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39465FA"/>
    <w:multiLevelType w:val="hybridMultilevel"/>
    <w:tmpl w:val="6332F192"/>
    <w:lvl w:ilvl="0" w:tplc="0518E5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A46354C"/>
    <w:multiLevelType w:val="multilevel"/>
    <w:tmpl w:val="DFD6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4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0"/>
  </w:num>
  <w:num w:numId="12">
    <w:abstractNumId w:val="8"/>
  </w:num>
  <w:num w:numId="13">
    <w:abstractNumId w:val="21"/>
  </w:num>
  <w:num w:numId="14">
    <w:abstractNumId w:val="7"/>
  </w:num>
  <w:num w:numId="15">
    <w:abstractNumId w:val="4"/>
  </w:num>
  <w:num w:numId="16">
    <w:abstractNumId w:val="20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9"/>
  </w:num>
  <w:num w:numId="22">
    <w:abstractNumId w:val="23"/>
  </w:num>
  <w:num w:numId="23">
    <w:abstractNumId w:val="11"/>
  </w:num>
  <w:num w:numId="24">
    <w:abstractNumId w:val="17"/>
  </w:num>
  <w:num w:numId="25">
    <w:abstractNumId w:val="18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F4E"/>
    <w:rsid w:val="000012C3"/>
    <w:rsid w:val="0000578E"/>
    <w:rsid w:val="0001440C"/>
    <w:rsid w:val="00017D1C"/>
    <w:rsid w:val="00026C53"/>
    <w:rsid w:val="0003091F"/>
    <w:rsid w:val="00030A10"/>
    <w:rsid w:val="00031029"/>
    <w:rsid w:val="00033C1E"/>
    <w:rsid w:val="00050497"/>
    <w:rsid w:val="00054023"/>
    <w:rsid w:val="00060285"/>
    <w:rsid w:val="0006789F"/>
    <w:rsid w:val="00076E74"/>
    <w:rsid w:val="00077A76"/>
    <w:rsid w:val="0008225A"/>
    <w:rsid w:val="00091D07"/>
    <w:rsid w:val="00091D39"/>
    <w:rsid w:val="00093D9B"/>
    <w:rsid w:val="0009460E"/>
    <w:rsid w:val="00095095"/>
    <w:rsid w:val="00097F98"/>
    <w:rsid w:val="000B3DB2"/>
    <w:rsid w:val="000B678D"/>
    <w:rsid w:val="000B6BE1"/>
    <w:rsid w:val="000D2517"/>
    <w:rsid w:val="000D2D42"/>
    <w:rsid w:val="000D56D6"/>
    <w:rsid w:val="000E10E1"/>
    <w:rsid w:val="000E2DDC"/>
    <w:rsid w:val="000E4278"/>
    <w:rsid w:val="000F02CB"/>
    <w:rsid w:val="000F681D"/>
    <w:rsid w:val="000F78BB"/>
    <w:rsid w:val="00101EEB"/>
    <w:rsid w:val="00115CC6"/>
    <w:rsid w:val="0011632C"/>
    <w:rsid w:val="00117CE3"/>
    <w:rsid w:val="00121AA2"/>
    <w:rsid w:val="001244DB"/>
    <w:rsid w:val="001252CB"/>
    <w:rsid w:val="00133AA2"/>
    <w:rsid w:val="001355E6"/>
    <w:rsid w:val="00135D30"/>
    <w:rsid w:val="00135D9F"/>
    <w:rsid w:val="0015192A"/>
    <w:rsid w:val="00151E71"/>
    <w:rsid w:val="00157D83"/>
    <w:rsid w:val="00160D29"/>
    <w:rsid w:val="00160D8B"/>
    <w:rsid w:val="00162400"/>
    <w:rsid w:val="00162EC8"/>
    <w:rsid w:val="0016553F"/>
    <w:rsid w:val="00170680"/>
    <w:rsid w:val="00175127"/>
    <w:rsid w:val="00175D1B"/>
    <w:rsid w:val="00180335"/>
    <w:rsid w:val="00181DA6"/>
    <w:rsid w:val="00197035"/>
    <w:rsid w:val="001976BE"/>
    <w:rsid w:val="001A0CC4"/>
    <w:rsid w:val="001A5C75"/>
    <w:rsid w:val="001B0401"/>
    <w:rsid w:val="001B211E"/>
    <w:rsid w:val="001B4196"/>
    <w:rsid w:val="001C33A2"/>
    <w:rsid w:val="001C33A9"/>
    <w:rsid w:val="001D2EB0"/>
    <w:rsid w:val="001E076E"/>
    <w:rsid w:val="0020186B"/>
    <w:rsid w:val="00201C05"/>
    <w:rsid w:val="0021273A"/>
    <w:rsid w:val="00223472"/>
    <w:rsid w:val="00225C00"/>
    <w:rsid w:val="00226B8D"/>
    <w:rsid w:val="00226EEA"/>
    <w:rsid w:val="00240047"/>
    <w:rsid w:val="00245DC3"/>
    <w:rsid w:val="0024658C"/>
    <w:rsid w:val="00246BA7"/>
    <w:rsid w:val="0024762B"/>
    <w:rsid w:val="0025099F"/>
    <w:rsid w:val="0026059B"/>
    <w:rsid w:val="002625D1"/>
    <w:rsid w:val="00264582"/>
    <w:rsid w:val="002736BF"/>
    <w:rsid w:val="00273754"/>
    <w:rsid w:val="00284A8E"/>
    <w:rsid w:val="00287D9C"/>
    <w:rsid w:val="00297FE2"/>
    <w:rsid w:val="002A1D1F"/>
    <w:rsid w:val="002A459E"/>
    <w:rsid w:val="002B2D7B"/>
    <w:rsid w:val="002C4433"/>
    <w:rsid w:val="002C695E"/>
    <w:rsid w:val="002E0517"/>
    <w:rsid w:val="002E0876"/>
    <w:rsid w:val="002E55C3"/>
    <w:rsid w:val="002F5A71"/>
    <w:rsid w:val="00305783"/>
    <w:rsid w:val="00307E20"/>
    <w:rsid w:val="0032567A"/>
    <w:rsid w:val="00326236"/>
    <w:rsid w:val="003349E2"/>
    <w:rsid w:val="0033636A"/>
    <w:rsid w:val="00342E2E"/>
    <w:rsid w:val="00345CC0"/>
    <w:rsid w:val="00347E1A"/>
    <w:rsid w:val="003502AD"/>
    <w:rsid w:val="00367EDD"/>
    <w:rsid w:val="0037181D"/>
    <w:rsid w:val="00371AB7"/>
    <w:rsid w:val="003721A6"/>
    <w:rsid w:val="00376089"/>
    <w:rsid w:val="003773C8"/>
    <w:rsid w:val="00382609"/>
    <w:rsid w:val="00383CD5"/>
    <w:rsid w:val="003A7A47"/>
    <w:rsid w:val="003B0CD4"/>
    <w:rsid w:val="003B21C7"/>
    <w:rsid w:val="003B2F51"/>
    <w:rsid w:val="003B71C8"/>
    <w:rsid w:val="003B7C31"/>
    <w:rsid w:val="003C2136"/>
    <w:rsid w:val="003D1744"/>
    <w:rsid w:val="003D197A"/>
    <w:rsid w:val="003D22AD"/>
    <w:rsid w:val="003D48ED"/>
    <w:rsid w:val="003E3ACD"/>
    <w:rsid w:val="003E62A1"/>
    <w:rsid w:val="003F6C74"/>
    <w:rsid w:val="003F6E81"/>
    <w:rsid w:val="00400609"/>
    <w:rsid w:val="00411CCE"/>
    <w:rsid w:val="00413300"/>
    <w:rsid w:val="004149B9"/>
    <w:rsid w:val="0042044F"/>
    <w:rsid w:val="00421492"/>
    <w:rsid w:val="00422308"/>
    <w:rsid w:val="00430B44"/>
    <w:rsid w:val="00431CEB"/>
    <w:rsid w:val="00434BDD"/>
    <w:rsid w:val="0043607B"/>
    <w:rsid w:val="00447FA6"/>
    <w:rsid w:val="004537FF"/>
    <w:rsid w:val="00470A1A"/>
    <w:rsid w:val="00474E89"/>
    <w:rsid w:val="00484ACD"/>
    <w:rsid w:val="00491162"/>
    <w:rsid w:val="0049205D"/>
    <w:rsid w:val="00492975"/>
    <w:rsid w:val="00496299"/>
    <w:rsid w:val="0049770D"/>
    <w:rsid w:val="004B2C2E"/>
    <w:rsid w:val="004C01AD"/>
    <w:rsid w:val="004C21A1"/>
    <w:rsid w:val="004C50CF"/>
    <w:rsid w:val="004D16D7"/>
    <w:rsid w:val="004E15E3"/>
    <w:rsid w:val="004F18A0"/>
    <w:rsid w:val="004F3649"/>
    <w:rsid w:val="00501233"/>
    <w:rsid w:val="00503B7B"/>
    <w:rsid w:val="00515FCF"/>
    <w:rsid w:val="00526B8B"/>
    <w:rsid w:val="00527638"/>
    <w:rsid w:val="00527BB7"/>
    <w:rsid w:val="00540260"/>
    <w:rsid w:val="0054044C"/>
    <w:rsid w:val="00545348"/>
    <w:rsid w:val="00545AF4"/>
    <w:rsid w:val="005566C3"/>
    <w:rsid w:val="00560013"/>
    <w:rsid w:val="00566CA1"/>
    <w:rsid w:val="0058058B"/>
    <w:rsid w:val="0058095B"/>
    <w:rsid w:val="0058437C"/>
    <w:rsid w:val="00585D15"/>
    <w:rsid w:val="0059232E"/>
    <w:rsid w:val="005963AD"/>
    <w:rsid w:val="00597002"/>
    <w:rsid w:val="00597762"/>
    <w:rsid w:val="005B4F67"/>
    <w:rsid w:val="005C176C"/>
    <w:rsid w:val="005C3BA4"/>
    <w:rsid w:val="005C4ECC"/>
    <w:rsid w:val="005C7FBC"/>
    <w:rsid w:val="005D0DD7"/>
    <w:rsid w:val="005E0532"/>
    <w:rsid w:val="005E0A6A"/>
    <w:rsid w:val="005F0DE0"/>
    <w:rsid w:val="005F2CA0"/>
    <w:rsid w:val="005F7154"/>
    <w:rsid w:val="00601CCE"/>
    <w:rsid w:val="006029FD"/>
    <w:rsid w:val="00605166"/>
    <w:rsid w:val="00611B99"/>
    <w:rsid w:val="00617CFE"/>
    <w:rsid w:val="00620F44"/>
    <w:rsid w:val="00621C23"/>
    <w:rsid w:val="00623C6F"/>
    <w:rsid w:val="006316E6"/>
    <w:rsid w:val="00652D15"/>
    <w:rsid w:val="0065349B"/>
    <w:rsid w:val="006534F1"/>
    <w:rsid w:val="00657C85"/>
    <w:rsid w:val="00660BA5"/>
    <w:rsid w:val="00662EEF"/>
    <w:rsid w:val="00666F37"/>
    <w:rsid w:val="00667DFC"/>
    <w:rsid w:val="00670865"/>
    <w:rsid w:val="00686220"/>
    <w:rsid w:val="006912C3"/>
    <w:rsid w:val="006970D3"/>
    <w:rsid w:val="006A7ECC"/>
    <w:rsid w:val="006B7070"/>
    <w:rsid w:val="006C02EC"/>
    <w:rsid w:val="006C09DD"/>
    <w:rsid w:val="006D2271"/>
    <w:rsid w:val="006D5CDA"/>
    <w:rsid w:val="006E05AB"/>
    <w:rsid w:val="006E2429"/>
    <w:rsid w:val="006E6CCA"/>
    <w:rsid w:val="006F6FB2"/>
    <w:rsid w:val="006F71F5"/>
    <w:rsid w:val="00705978"/>
    <w:rsid w:val="00712AD9"/>
    <w:rsid w:val="00716C96"/>
    <w:rsid w:val="00721824"/>
    <w:rsid w:val="00732F0F"/>
    <w:rsid w:val="0073407D"/>
    <w:rsid w:val="0074114F"/>
    <w:rsid w:val="007420AF"/>
    <w:rsid w:val="00744E46"/>
    <w:rsid w:val="007523BA"/>
    <w:rsid w:val="007524A9"/>
    <w:rsid w:val="00762F4E"/>
    <w:rsid w:val="007657DC"/>
    <w:rsid w:val="0076583C"/>
    <w:rsid w:val="007724A9"/>
    <w:rsid w:val="00773594"/>
    <w:rsid w:val="00774463"/>
    <w:rsid w:val="00775959"/>
    <w:rsid w:val="00782950"/>
    <w:rsid w:val="00783A1B"/>
    <w:rsid w:val="007A219F"/>
    <w:rsid w:val="007B2754"/>
    <w:rsid w:val="007B37CE"/>
    <w:rsid w:val="007C416F"/>
    <w:rsid w:val="007C70B9"/>
    <w:rsid w:val="007D62E1"/>
    <w:rsid w:val="007D781F"/>
    <w:rsid w:val="007D7C01"/>
    <w:rsid w:val="007E40B0"/>
    <w:rsid w:val="007E5F2A"/>
    <w:rsid w:val="007F0F6E"/>
    <w:rsid w:val="00811C59"/>
    <w:rsid w:val="0081244E"/>
    <w:rsid w:val="00817AEB"/>
    <w:rsid w:val="0082265A"/>
    <w:rsid w:val="0083264F"/>
    <w:rsid w:val="00834224"/>
    <w:rsid w:val="00843B28"/>
    <w:rsid w:val="00843E3A"/>
    <w:rsid w:val="00847551"/>
    <w:rsid w:val="00850C93"/>
    <w:rsid w:val="00852D2C"/>
    <w:rsid w:val="0086334D"/>
    <w:rsid w:val="00863600"/>
    <w:rsid w:val="00871427"/>
    <w:rsid w:val="00875129"/>
    <w:rsid w:val="00875F72"/>
    <w:rsid w:val="0087701C"/>
    <w:rsid w:val="00891776"/>
    <w:rsid w:val="008978A8"/>
    <w:rsid w:val="008B19C8"/>
    <w:rsid w:val="008C0DCF"/>
    <w:rsid w:val="008C4F66"/>
    <w:rsid w:val="008C6788"/>
    <w:rsid w:val="008D4621"/>
    <w:rsid w:val="008F207B"/>
    <w:rsid w:val="00907B9F"/>
    <w:rsid w:val="00912E79"/>
    <w:rsid w:val="009156A9"/>
    <w:rsid w:val="0091643E"/>
    <w:rsid w:val="00916642"/>
    <w:rsid w:val="00931251"/>
    <w:rsid w:val="00932BFA"/>
    <w:rsid w:val="00934BD5"/>
    <w:rsid w:val="0094176A"/>
    <w:rsid w:val="00946826"/>
    <w:rsid w:val="00947EA2"/>
    <w:rsid w:val="00951FBB"/>
    <w:rsid w:val="0095209F"/>
    <w:rsid w:val="00961BF9"/>
    <w:rsid w:val="00962341"/>
    <w:rsid w:val="00964548"/>
    <w:rsid w:val="00964C89"/>
    <w:rsid w:val="00970D81"/>
    <w:rsid w:val="00974D53"/>
    <w:rsid w:val="0097752A"/>
    <w:rsid w:val="00980AF7"/>
    <w:rsid w:val="00985B0A"/>
    <w:rsid w:val="00991E80"/>
    <w:rsid w:val="009924F1"/>
    <w:rsid w:val="00997E09"/>
    <w:rsid w:val="009A1A92"/>
    <w:rsid w:val="009B23A8"/>
    <w:rsid w:val="009B3A83"/>
    <w:rsid w:val="009B6435"/>
    <w:rsid w:val="009C044A"/>
    <w:rsid w:val="009C6A40"/>
    <w:rsid w:val="009D042B"/>
    <w:rsid w:val="009D4985"/>
    <w:rsid w:val="009D5740"/>
    <w:rsid w:val="009F1C07"/>
    <w:rsid w:val="009F3903"/>
    <w:rsid w:val="00A05CD6"/>
    <w:rsid w:val="00A07EB2"/>
    <w:rsid w:val="00A1539E"/>
    <w:rsid w:val="00A20D60"/>
    <w:rsid w:val="00A2152F"/>
    <w:rsid w:val="00A3003F"/>
    <w:rsid w:val="00A32979"/>
    <w:rsid w:val="00A32C32"/>
    <w:rsid w:val="00A3550A"/>
    <w:rsid w:val="00A417D9"/>
    <w:rsid w:val="00A43439"/>
    <w:rsid w:val="00A4683D"/>
    <w:rsid w:val="00A50EEF"/>
    <w:rsid w:val="00A5178B"/>
    <w:rsid w:val="00A5535E"/>
    <w:rsid w:val="00A562DF"/>
    <w:rsid w:val="00A57634"/>
    <w:rsid w:val="00A616F0"/>
    <w:rsid w:val="00A6246F"/>
    <w:rsid w:val="00A65D9F"/>
    <w:rsid w:val="00A71204"/>
    <w:rsid w:val="00A76958"/>
    <w:rsid w:val="00A80999"/>
    <w:rsid w:val="00A80E4F"/>
    <w:rsid w:val="00A815DB"/>
    <w:rsid w:val="00A92D20"/>
    <w:rsid w:val="00A94B32"/>
    <w:rsid w:val="00AA1D46"/>
    <w:rsid w:val="00AB14C6"/>
    <w:rsid w:val="00AB566F"/>
    <w:rsid w:val="00AC044F"/>
    <w:rsid w:val="00AC7696"/>
    <w:rsid w:val="00AE0738"/>
    <w:rsid w:val="00AE5F8F"/>
    <w:rsid w:val="00AE69AB"/>
    <w:rsid w:val="00AE7FEB"/>
    <w:rsid w:val="00AF1201"/>
    <w:rsid w:val="00B00033"/>
    <w:rsid w:val="00B001CC"/>
    <w:rsid w:val="00B04446"/>
    <w:rsid w:val="00B04954"/>
    <w:rsid w:val="00B1426A"/>
    <w:rsid w:val="00B14A01"/>
    <w:rsid w:val="00B20679"/>
    <w:rsid w:val="00B24D88"/>
    <w:rsid w:val="00B2797C"/>
    <w:rsid w:val="00B30D5E"/>
    <w:rsid w:val="00B50310"/>
    <w:rsid w:val="00B50558"/>
    <w:rsid w:val="00B55FA5"/>
    <w:rsid w:val="00B61AEB"/>
    <w:rsid w:val="00B62D4E"/>
    <w:rsid w:val="00B64610"/>
    <w:rsid w:val="00B65215"/>
    <w:rsid w:val="00B6571E"/>
    <w:rsid w:val="00B663EC"/>
    <w:rsid w:val="00B83AAE"/>
    <w:rsid w:val="00B86473"/>
    <w:rsid w:val="00BA0744"/>
    <w:rsid w:val="00BB3F46"/>
    <w:rsid w:val="00BB65C3"/>
    <w:rsid w:val="00BB7E18"/>
    <w:rsid w:val="00BC4C5B"/>
    <w:rsid w:val="00BC75EC"/>
    <w:rsid w:val="00BD65C9"/>
    <w:rsid w:val="00BE5B86"/>
    <w:rsid w:val="00BE6C53"/>
    <w:rsid w:val="00C0279E"/>
    <w:rsid w:val="00C02915"/>
    <w:rsid w:val="00C16E06"/>
    <w:rsid w:val="00C2069B"/>
    <w:rsid w:val="00C25193"/>
    <w:rsid w:val="00C3055D"/>
    <w:rsid w:val="00C37A96"/>
    <w:rsid w:val="00C41976"/>
    <w:rsid w:val="00C47D54"/>
    <w:rsid w:val="00C51410"/>
    <w:rsid w:val="00C57E32"/>
    <w:rsid w:val="00C60419"/>
    <w:rsid w:val="00C67EB3"/>
    <w:rsid w:val="00C70B74"/>
    <w:rsid w:val="00C75A10"/>
    <w:rsid w:val="00C76567"/>
    <w:rsid w:val="00C937AB"/>
    <w:rsid w:val="00C979D6"/>
    <w:rsid w:val="00CA0CE8"/>
    <w:rsid w:val="00CA3B0F"/>
    <w:rsid w:val="00CC2F47"/>
    <w:rsid w:val="00CC514A"/>
    <w:rsid w:val="00CC65C3"/>
    <w:rsid w:val="00CD4875"/>
    <w:rsid w:val="00CE6BA9"/>
    <w:rsid w:val="00CE7280"/>
    <w:rsid w:val="00CF0DEB"/>
    <w:rsid w:val="00CF1E7C"/>
    <w:rsid w:val="00CF6770"/>
    <w:rsid w:val="00CF7277"/>
    <w:rsid w:val="00D04859"/>
    <w:rsid w:val="00D0740D"/>
    <w:rsid w:val="00D07AFE"/>
    <w:rsid w:val="00D10EB3"/>
    <w:rsid w:val="00D3203E"/>
    <w:rsid w:val="00D327C7"/>
    <w:rsid w:val="00D458F5"/>
    <w:rsid w:val="00D501FE"/>
    <w:rsid w:val="00D73299"/>
    <w:rsid w:val="00D7456E"/>
    <w:rsid w:val="00D75855"/>
    <w:rsid w:val="00D80CA3"/>
    <w:rsid w:val="00DA2D7E"/>
    <w:rsid w:val="00DB01E2"/>
    <w:rsid w:val="00DB50B4"/>
    <w:rsid w:val="00DB56D8"/>
    <w:rsid w:val="00DB5ED1"/>
    <w:rsid w:val="00DC2BF5"/>
    <w:rsid w:val="00DC52A7"/>
    <w:rsid w:val="00DD15DD"/>
    <w:rsid w:val="00DE715A"/>
    <w:rsid w:val="00DF5750"/>
    <w:rsid w:val="00E103F4"/>
    <w:rsid w:val="00E10BE7"/>
    <w:rsid w:val="00E11DCB"/>
    <w:rsid w:val="00E143FF"/>
    <w:rsid w:val="00E16079"/>
    <w:rsid w:val="00E16807"/>
    <w:rsid w:val="00E2168C"/>
    <w:rsid w:val="00E239CB"/>
    <w:rsid w:val="00E4360F"/>
    <w:rsid w:val="00E44669"/>
    <w:rsid w:val="00E50378"/>
    <w:rsid w:val="00E5277E"/>
    <w:rsid w:val="00E5326A"/>
    <w:rsid w:val="00E5589C"/>
    <w:rsid w:val="00E56914"/>
    <w:rsid w:val="00E6049D"/>
    <w:rsid w:val="00E60F79"/>
    <w:rsid w:val="00E66C34"/>
    <w:rsid w:val="00E7056A"/>
    <w:rsid w:val="00E72250"/>
    <w:rsid w:val="00E7443D"/>
    <w:rsid w:val="00E7475E"/>
    <w:rsid w:val="00E83490"/>
    <w:rsid w:val="00E8728F"/>
    <w:rsid w:val="00E9001C"/>
    <w:rsid w:val="00E97A4A"/>
    <w:rsid w:val="00EA0829"/>
    <w:rsid w:val="00EA68CB"/>
    <w:rsid w:val="00ED7DB9"/>
    <w:rsid w:val="00EE5BDF"/>
    <w:rsid w:val="00EF0E4A"/>
    <w:rsid w:val="00EF2CCF"/>
    <w:rsid w:val="00EF3F09"/>
    <w:rsid w:val="00F00961"/>
    <w:rsid w:val="00F05757"/>
    <w:rsid w:val="00F101B7"/>
    <w:rsid w:val="00F11538"/>
    <w:rsid w:val="00F240DB"/>
    <w:rsid w:val="00F25B7A"/>
    <w:rsid w:val="00F27753"/>
    <w:rsid w:val="00F449B6"/>
    <w:rsid w:val="00F548D1"/>
    <w:rsid w:val="00F65150"/>
    <w:rsid w:val="00F661BD"/>
    <w:rsid w:val="00F749E4"/>
    <w:rsid w:val="00F75BD6"/>
    <w:rsid w:val="00F7613A"/>
    <w:rsid w:val="00F77C07"/>
    <w:rsid w:val="00F82265"/>
    <w:rsid w:val="00F85F46"/>
    <w:rsid w:val="00F860D1"/>
    <w:rsid w:val="00F970E7"/>
    <w:rsid w:val="00FA18C9"/>
    <w:rsid w:val="00FA3AC0"/>
    <w:rsid w:val="00FA7908"/>
    <w:rsid w:val="00FB162B"/>
    <w:rsid w:val="00FD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B9D547-4BB2-447B-8017-91093C81E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link w:val="InfoBlueChar"/>
    <w:autoRedefine/>
    <w:rsid w:val="00E6049D"/>
    <w:pPr>
      <w:spacing w:after="120"/>
      <w:ind w:left="720"/>
    </w:pPr>
    <w:rPr>
      <w:rFonts w:asciiTheme="minorEastAsia" w:eastAsiaTheme="minorEastAsia" w:hAnsiTheme="minorEastAsia"/>
      <w:lang w:eastAsia="zh-CN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FollowedHyperlink"/>
    <w:basedOn w:val="a0"/>
    <w:rPr>
      <w:color w:val="800080"/>
      <w:u w:val="single"/>
    </w:rPr>
  </w:style>
  <w:style w:type="character" w:customStyle="1" w:styleId="InfoBlueChar">
    <w:name w:val="InfoBlue Char"/>
    <w:basedOn w:val="a0"/>
    <w:link w:val="InfoBlue"/>
    <w:rsid w:val="00E6049D"/>
    <w:rPr>
      <w:rFonts w:asciiTheme="minorEastAsia" w:eastAsiaTheme="minorEastAsia" w:hAnsiTheme="minorEastAsia"/>
    </w:rPr>
  </w:style>
  <w:style w:type="table" w:styleId="af0">
    <w:name w:val="Table Grid"/>
    <w:basedOn w:val="a1"/>
    <w:rsid w:val="00C75A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8714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9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7979;&#35797;\&#27979;&#35797;&#29992;&#20363;-Yu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测试用例-Yu.dot</Template>
  <TotalTime>225</TotalTime>
  <Pages>7</Pages>
  <Words>598</Words>
  <Characters>3409</Characters>
  <Application>Microsoft Office Word</Application>
  <DocSecurity>0</DocSecurity>
  <Lines>28</Lines>
  <Paragraphs>7</Paragraphs>
  <ScaleCrop>false</ScaleCrop>
  <Company>&lt;Company Name&gt;</Company>
  <LinksUpToDate>false</LinksUpToDate>
  <CharactersWithSpaces>4000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测试用例</dc:title>
  <dc:subject>&lt;Project Name&gt;</dc:subject>
  <dc:creator>Haibo Yu</dc:creator>
  <cp:keywords/>
  <dc:description/>
  <cp:lastModifiedBy>Ziming Zhao</cp:lastModifiedBy>
  <cp:revision>613</cp:revision>
  <cp:lastPrinted>1899-12-31T16:00:00Z</cp:lastPrinted>
  <dcterms:created xsi:type="dcterms:W3CDTF">2014-07-17T11:46:00Z</dcterms:created>
  <dcterms:modified xsi:type="dcterms:W3CDTF">2015-08-07T13:13:00Z</dcterms:modified>
</cp:coreProperties>
</file>